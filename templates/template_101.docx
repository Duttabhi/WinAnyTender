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14:paraId="493242A7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2C977362" w14:textId="77777777" w:rsidR="00B0688D" w:rsidRDefault="00B0688D" w:rsidP="007057F4">
            <w:bookmarkStart w:id="0" w:name="_Hlk97233583"/>
            <w:bookmarkEnd w:id="0"/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A6A9B02" wp14:editId="66C99363">
                      <wp:extent cx="3696236" cy="1339403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96236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1FE258C" w14:textId="1CBDDC4C" w:rsidR="009875C8" w:rsidRDefault="002E0194" w:rsidP="002E0194">
                                  <w:pPr>
                                    <w:pStyle w:val="Title"/>
                                  </w:pPr>
                                  <w:r w:rsidRPr="002E0194">
                                    <w:t>BUSINES</w:t>
                                  </w:r>
                                  <w:r w:rsidR="00BE58F4">
                                    <w:t>S</w:t>
                                  </w:r>
                                </w:p>
                                <w:p w14:paraId="5DF339DC" w14:textId="4E61E87D" w:rsidR="00B0688D" w:rsidRPr="002E0194" w:rsidRDefault="006A4773" w:rsidP="002E0194">
                                  <w:pPr>
                                    <w:pStyle w:val="Title"/>
                                  </w:pPr>
                                  <w:r>
                                    <w:t>PROFILE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A6A9B0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91.05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" filled="f" stroked="f" strokeweight=".5pt">
                      <v:textbox>
                        <w:txbxContent>
                          <w:p w14:paraId="11FE258C" w14:textId="1CBDDC4C" w:rsidR="009875C8" w:rsidRDefault="002E0194" w:rsidP="002E0194">
                            <w:pPr>
                              <w:pStyle w:val="Title"/>
                            </w:pPr>
                            <w:r w:rsidRPr="002E0194">
                              <w:t>BUSINES</w:t>
                            </w:r>
                            <w:r w:rsidR="00BE58F4">
                              <w:t>S</w:t>
                            </w:r>
                          </w:p>
                          <w:p w14:paraId="5DF339DC" w14:textId="4E61E87D" w:rsidR="00B0688D" w:rsidRPr="002E0194" w:rsidRDefault="006A4773" w:rsidP="002E0194">
                            <w:pPr>
                              <w:pStyle w:val="Title"/>
                            </w:pPr>
                            <w:r>
                              <w:t>PROFILE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39"/>
      </w:tblGrid>
      <w:tr w:rsidR="00B0688D" w14:paraId="6A6C06B6" w14:textId="77777777" w:rsidTr="00725236">
        <w:trPr>
          <w:trHeight w:val="1755"/>
        </w:trPr>
        <w:tc>
          <w:tcPr>
            <w:tcW w:w="3639" w:type="dxa"/>
          </w:tcPr>
          <w:p w14:paraId="2833E885" w14:textId="3B3AACD7" w:rsidR="00B0688D" w:rsidRDefault="00725236" w:rsidP="007057F4">
            <w:r>
              <w:rPr>
                <w:noProof/>
              </w:rPr>
              <w:drawing>
                <wp:anchor distT="0" distB="0" distL="114300" distR="114300" simplePos="0" relativeHeight="251664384" behindDoc="1" locked="0" layoutInCell="0" allowOverlap="1" wp14:anchorId="4B3ED9AF" wp14:editId="5A546FA4">
                  <wp:simplePos x="0" y="0"/>
                  <wp:positionH relativeFrom="page">
                    <wp:posOffset>-319405</wp:posOffset>
                  </wp:positionH>
                  <wp:positionV relativeFrom="page">
                    <wp:posOffset>-676910</wp:posOffset>
                  </wp:positionV>
                  <wp:extent cx="2782570" cy="2339630"/>
                  <wp:effectExtent l="0" t="0" r="0" b="3810"/>
                  <wp:wrapNone/>
                  <wp:docPr id="1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881" cy="23449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pPr w:leftFromText="180" w:rightFromText="180" w:vertAnchor="text" w:horzAnchor="page" w:tblpX="954" w:tblpY="12413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80"/>
        <w:gridCol w:w="61"/>
      </w:tblGrid>
      <w:tr w:rsidR="006A4773" w14:paraId="685152D5" w14:textId="77777777" w:rsidTr="007057F4">
        <w:trPr>
          <w:trHeight w:val="1080"/>
        </w:trPr>
        <w:tc>
          <w:tcPr>
            <w:tcW w:w="5449" w:type="dxa"/>
            <w:vAlign w:val="center"/>
          </w:tcPr>
          <w:p w14:paraId="4D4A707F" w14:textId="07BE6EA0" w:rsidR="00B0688D" w:rsidRDefault="00B0688D" w:rsidP="007057F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75F2486" wp14:editId="2782ECCC">
                      <wp:extent cx="6781800" cy="952500"/>
                      <wp:effectExtent l="0" t="0" r="0" b="0"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781800" cy="9525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2ADB48" w14:textId="0687AD07" w:rsidR="00B0688D" w:rsidRPr="006A4773" w:rsidRDefault="006A4773" w:rsidP="007057F4">
                                  <w:pPr>
                                    <w:rPr>
                                      <w:rFonts w:ascii="Pristina" w:eastAsia="Pristina" w:hAnsi="Pristina" w:cs="Arial"/>
                                      <w:b w:val="0"/>
                                      <w:i/>
                                      <w:color w:val="FF0000"/>
                                      <w:sz w:val="42"/>
                                      <w:szCs w:val="20"/>
                                      <w:lang w:val="en-AU" w:eastAsia="en-AU"/>
                                    </w:rPr>
                                  </w:pPr>
                                  <w:r w:rsidRPr="006A4773">
                                    <w:rPr>
                                      <w:rFonts w:ascii="Pristina" w:eastAsia="Pristina" w:hAnsi="Pristina" w:cs="Arial"/>
                                      <w:b w:val="0"/>
                                      <w:i/>
                                      <w:color w:val="FF0000"/>
                                      <w:sz w:val="42"/>
                                      <w:szCs w:val="20"/>
                                      <w:lang w:val="en-AU" w:eastAsia="en-AU"/>
                                    </w:rPr>
                                    <w:t>Building dreams into reality”</w:t>
                                  </w:r>
                                </w:p>
                                <w:p w14:paraId="652B4F2B" w14:textId="1375E3F5" w:rsidR="00B0688D" w:rsidRDefault="00B0688D" w:rsidP="007057F4"/>
                                <w:p w14:paraId="2CB6EF7E" w14:textId="4AFF10B6" w:rsidR="006A4773" w:rsidRDefault="006A4773" w:rsidP="007057F4">
                                  <w:r>
                                    <w:t xml:space="preserve">                                                                                                                             Rev. 2</w:t>
                                  </w:r>
                                  <w:r>
                                    <w:rPr>
                                      <w:vertAlign w:val="superscript"/>
                                    </w:rPr>
                                    <w:t xml:space="preserve">nd </w:t>
                                  </w:r>
                                  <w:r>
                                    <w:t>March 2022</w:t>
                                  </w:r>
                                </w:p>
                                <w:p w14:paraId="2C870AA6" w14:textId="560B0E45" w:rsidR="006A4773" w:rsidRDefault="006A4773" w:rsidP="007057F4"/>
                                <w:p w14:paraId="012F627C" w14:textId="321CC40B" w:rsidR="006A4773" w:rsidRPr="007057F4" w:rsidRDefault="006A4773" w:rsidP="007057F4">
                                  <w:r>
                                    <w:t xml:space="preserve">              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75F2486" id="Text Box 13" o:spid="_x0000_s1027" type="#_x0000_t202" style="width:534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" filled="f" stroked="f" strokeweight=".5pt">
                      <v:textbox>
                        <w:txbxContent>
                          <w:p w14:paraId="762ADB48" w14:textId="0687AD07" w:rsidR="00B0688D" w:rsidRPr="006A4773" w:rsidRDefault="006A4773" w:rsidP="007057F4">
                            <w:pPr>
                              <w:rPr>
                                <w:rFonts w:ascii="Pristina" w:eastAsia="Pristina" w:hAnsi="Pristina" w:cs="Arial"/>
                                <w:b w:val="0"/>
                                <w:i/>
                                <w:color w:val="FF0000"/>
                                <w:sz w:val="42"/>
                                <w:szCs w:val="20"/>
                                <w:lang w:val="en-AU" w:eastAsia="en-AU"/>
                              </w:rPr>
                            </w:pPr>
                            <w:r w:rsidRPr="006A4773">
                              <w:rPr>
                                <w:rFonts w:ascii="Pristina" w:eastAsia="Pristina" w:hAnsi="Pristina" w:cs="Arial"/>
                                <w:b w:val="0"/>
                                <w:i/>
                                <w:color w:val="FF0000"/>
                                <w:sz w:val="42"/>
                                <w:szCs w:val="20"/>
                                <w:lang w:val="en-AU" w:eastAsia="en-AU"/>
                              </w:rPr>
                              <w:t>Building dreams into reality”</w:t>
                            </w:r>
                          </w:p>
                          <w:p w14:paraId="652B4F2B" w14:textId="1375E3F5" w:rsidR="00B0688D" w:rsidRDefault="00B0688D" w:rsidP="007057F4"/>
                          <w:p w14:paraId="2CB6EF7E" w14:textId="4AFF10B6" w:rsidR="006A4773" w:rsidRDefault="006A4773" w:rsidP="007057F4">
                            <w:r>
                              <w:t xml:space="preserve">                                                                                                                             Rev. 2</w:t>
                            </w:r>
                            <w:r>
                              <w:rPr>
                                <w:vertAlign w:val="superscript"/>
                              </w:rPr>
                              <w:t xml:space="preserve">nd </w:t>
                            </w:r>
                            <w:r>
                              <w:t>March 2022</w:t>
                            </w:r>
                          </w:p>
                          <w:p w14:paraId="2C870AA6" w14:textId="560B0E45" w:rsidR="006A4773" w:rsidRDefault="006A4773" w:rsidP="007057F4"/>
                          <w:p w14:paraId="012F627C" w14:textId="321CC40B" w:rsidR="006A4773" w:rsidRPr="007057F4" w:rsidRDefault="006A4773" w:rsidP="007057F4">
                            <w:r>
                              <w:t xml:space="preserve">                     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901" w:type="dxa"/>
            <w:vAlign w:val="center"/>
          </w:tcPr>
          <w:p w14:paraId="3BCAA60F" w14:textId="0B3B0AE0" w:rsidR="00B0688D" w:rsidRDefault="00B0688D" w:rsidP="007057F4">
            <w:pPr>
              <w:jc w:val="right"/>
            </w:pPr>
          </w:p>
        </w:tc>
      </w:tr>
    </w:tbl>
    <w:p w14:paraId="12E396DD" w14:textId="3FCD7A50" w:rsidR="008A3C95" w:rsidRDefault="008A3C95" w:rsidP="007057F4"/>
    <w:p w14:paraId="401F5BD3" w14:textId="50AE91C7" w:rsidR="008A3C95" w:rsidRDefault="00725236" w:rsidP="007057F4">
      <w:r>
        <w:rPr>
          <w:noProof/>
        </w:rPr>
        <mc:AlternateContent>
          <mc:Choice Requires="wps">
            <w:drawing>
              <wp:inline distT="0" distB="0" distL="0" distR="0" wp14:anchorId="23B1EA27" wp14:editId="483DC5F3">
                <wp:extent cx="4305300" cy="895350"/>
                <wp:effectExtent l="0" t="0" r="0" b="0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895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DD5F4" w14:textId="77777777" w:rsidR="00725236" w:rsidRPr="00725236" w:rsidRDefault="00725236" w:rsidP="00725236">
                            <w:pPr>
                              <w:rPr>
                                <w:rFonts w:ascii="Britannic Bold" w:hAnsi="Britannic Bold"/>
                                <w:sz w:val="52"/>
                                <w:szCs w:val="52"/>
                                <w:lang w:val="en-AU"/>
                              </w:rPr>
                            </w:pPr>
                            <w:r w:rsidRPr="00725236">
                              <w:rPr>
                                <w:rFonts w:ascii="Britannic Bold" w:hAnsi="Britannic Bold"/>
                                <w:sz w:val="52"/>
                                <w:szCs w:val="52"/>
                                <w:lang w:val="en-AU"/>
                              </w:rPr>
                              <w:t>Nutek Constructions Pty Ltd</w:t>
                            </w:r>
                          </w:p>
                          <w:p w14:paraId="139C8E28" w14:textId="54DAE2DB" w:rsidR="00725236" w:rsidRPr="002178B9" w:rsidRDefault="00725236" w:rsidP="00725236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B1EA27" id="Text Box 6" o:spid="_x0000_s1028" type="#_x0000_t202" style="width:339pt;height:7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" filled="f" stroked="f" strokeweight=".5pt">
                <v:textbox>
                  <w:txbxContent>
                    <w:p w14:paraId="6C3DD5F4" w14:textId="77777777" w:rsidR="00725236" w:rsidRPr="00725236" w:rsidRDefault="00725236" w:rsidP="00725236">
                      <w:pPr>
                        <w:rPr>
                          <w:rFonts w:ascii="Britannic Bold" w:hAnsi="Britannic Bold"/>
                          <w:sz w:val="52"/>
                          <w:szCs w:val="52"/>
                          <w:lang w:val="en-AU"/>
                        </w:rPr>
                      </w:pPr>
                      <w:r w:rsidRPr="00725236">
                        <w:rPr>
                          <w:rFonts w:ascii="Britannic Bold" w:hAnsi="Britannic Bold"/>
                          <w:sz w:val="52"/>
                          <w:szCs w:val="52"/>
                          <w:lang w:val="en-AU"/>
                        </w:rPr>
                        <w:t>Nutek Constructions Pty Ltd</w:t>
                      </w:r>
                    </w:p>
                    <w:p w14:paraId="139C8E28" w14:textId="54DAE2DB" w:rsidR="00725236" w:rsidRPr="002178B9" w:rsidRDefault="00725236" w:rsidP="00725236">
                      <w:pPr>
                        <w:rPr>
                          <w:rFonts w:asciiTheme="majorHAnsi" w:hAnsiTheme="majorHAnsi"/>
                          <w:color w:val="0189F9" w:themeColor="accent1"/>
                          <w:sz w:val="48"/>
                          <w:szCs w:val="4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2E0194">
        <w:rPr>
          <w:noProof/>
        </w:rPr>
        <w:drawing>
          <wp:anchor distT="0" distB="0" distL="114300" distR="114300" simplePos="0" relativeHeight="251662336" behindDoc="1" locked="0" layoutInCell="1" allowOverlap="1" wp14:anchorId="67E89E80" wp14:editId="0BAFF43E">
            <wp:simplePos x="0" y="0"/>
            <wp:positionH relativeFrom="column">
              <wp:posOffset>-12065</wp:posOffset>
            </wp:positionH>
            <wp:positionV relativeFrom="paragraph">
              <wp:posOffset>3031087</wp:posOffset>
            </wp:positionV>
            <wp:extent cx="2330450" cy="3310890"/>
            <wp:effectExtent l="0" t="0" r="0" b="3810"/>
            <wp:wrapNone/>
            <wp:docPr id="4" name="Graphic 4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60288" behindDoc="1" locked="0" layoutInCell="1" allowOverlap="1" wp14:anchorId="704CF6B1" wp14:editId="3F026B81">
            <wp:simplePos x="0" y="0"/>
            <wp:positionH relativeFrom="column">
              <wp:posOffset>-12065</wp:posOffset>
            </wp:positionH>
            <wp:positionV relativeFrom="paragraph">
              <wp:posOffset>3037598</wp:posOffset>
            </wp:positionV>
            <wp:extent cx="7045257" cy="3329054"/>
            <wp:effectExtent l="0" t="0" r="3810" b="5080"/>
            <wp:wrapNone/>
            <wp:docPr id="3" name="Picture 3" descr="business cent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57" cy="3329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61312" behindDoc="1" locked="0" layoutInCell="1" allowOverlap="1" wp14:anchorId="5A8B474D" wp14:editId="2C3B3EA0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aphic 2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58240" behindDoc="1" locked="0" layoutInCell="1" allowOverlap="1" wp14:anchorId="77DE37F2" wp14:editId="73CF8C53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c 1" descr="colored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br w:type="page"/>
      </w:r>
    </w:p>
    <w:sdt>
      <w:sdt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  <w:id w:val="2097750693"/>
        <w:docPartObj>
          <w:docPartGallery w:val="Table of Contents"/>
          <w:docPartUnique/>
        </w:docPartObj>
      </w:sdtPr>
      <w:sdtContent>
        <w:p w14:paraId="0E1288B2" w14:textId="1219ABA2" w:rsidR="001670A7" w:rsidRDefault="006A4773" w:rsidP="006A4773">
          <w:pPr>
            <w:pStyle w:val="TOCHeading"/>
            <w:framePr w:wrap="around" w:hAnchor="page" w:x="151" w:y="1216"/>
          </w:pPr>
          <w:r w:rsidRPr="006A4773">
            <w:t>Table of</w:t>
          </w:r>
          <w:r>
            <w:rPr>
              <w:rFonts w:asciiTheme="minorHAnsi" w:eastAsiaTheme="minorEastAsia" w:hAnsiTheme="minorHAnsi" w:cstheme="minorBidi"/>
              <w:bCs w:val="0"/>
              <w:caps w:val="0"/>
              <w:sz w:val="28"/>
              <w:szCs w:val="22"/>
            </w:rPr>
            <w:t xml:space="preserve"> </w:t>
          </w:r>
          <w:r w:rsidR="001670A7">
            <w:t>Contents</w:t>
          </w:r>
        </w:p>
        <w:p w14:paraId="7812BC5F" w14:textId="4CD31883" w:rsidR="001670A7" w:rsidRPr="00665F2C" w:rsidRDefault="00665F2C">
          <w:pPr>
            <w:pStyle w:val="TOC1"/>
          </w:pPr>
          <w:r w:rsidRPr="00665F2C">
            <w:t>ABOUT US</w:t>
          </w:r>
          <w:r w:rsidR="001670A7" w:rsidRPr="00665F2C">
            <w:ptab w:relativeTo="margin" w:alignment="right" w:leader="dot"/>
          </w:r>
          <w:r w:rsidRPr="00665F2C">
            <w:t>2</w:t>
          </w:r>
        </w:p>
        <w:p w14:paraId="01D1930F" w14:textId="53D85B8F" w:rsidR="001670A7" w:rsidRDefault="005233D5">
          <w:pPr>
            <w:pStyle w:val="TOC2"/>
            <w:ind w:left="216"/>
          </w:pPr>
          <w:r>
            <w:t>Our Vision</w:t>
          </w:r>
          <w:r w:rsidR="001670A7">
            <w:ptab w:relativeTo="margin" w:alignment="right" w:leader="dot"/>
          </w:r>
          <w:r w:rsidR="001670A7">
            <w:t>2</w:t>
          </w:r>
        </w:p>
        <w:p w14:paraId="0528732D" w14:textId="78797AB9" w:rsidR="005233D5" w:rsidRDefault="005233D5" w:rsidP="005233D5">
          <w:pPr>
            <w:pStyle w:val="TOC2"/>
            <w:ind w:left="216"/>
          </w:pPr>
          <w:r>
            <w:t>Our Mission</w:t>
          </w:r>
          <w:r>
            <w:ptab w:relativeTo="margin" w:alignment="right" w:leader="dot"/>
          </w:r>
          <w:r>
            <w:t>2</w:t>
          </w:r>
        </w:p>
        <w:p w14:paraId="676612D3" w14:textId="1AB02484" w:rsidR="005233D5" w:rsidRDefault="005233D5" w:rsidP="005233D5">
          <w:pPr>
            <w:pStyle w:val="TOC2"/>
            <w:ind w:left="216"/>
          </w:pPr>
          <w:r>
            <w:t>Background</w:t>
          </w:r>
          <w:r>
            <w:ptab w:relativeTo="margin" w:alignment="right" w:leader="dot"/>
          </w:r>
          <w:r>
            <w:t>2</w:t>
          </w:r>
          <w:r w:rsidR="00DF614C">
            <w:t xml:space="preserve"> to 5</w:t>
          </w:r>
        </w:p>
        <w:p w14:paraId="177EACED" w14:textId="2CA4585D" w:rsidR="005233D5" w:rsidRDefault="005233D5" w:rsidP="005233D5">
          <w:pPr>
            <w:pStyle w:val="TOC2"/>
            <w:ind w:left="216"/>
          </w:pPr>
          <w:r>
            <w:t>Experience</w:t>
          </w:r>
          <w:r>
            <w:ptab w:relativeTo="margin" w:alignment="right" w:leader="dot"/>
          </w:r>
          <w:r w:rsidR="00DF614C">
            <w:t>6 to 7</w:t>
          </w:r>
        </w:p>
        <w:p w14:paraId="7AC8F457" w14:textId="75E81D9E" w:rsidR="001670A7" w:rsidRPr="005C436A" w:rsidRDefault="005C436A">
          <w:pPr>
            <w:pStyle w:val="TOC1"/>
          </w:pPr>
          <w:r w:rsidRPr="005C436A">
            <w:t>OUR POLICY STATEMENTS</w:t>
          </w:r>
          <w:r w:rsidR="001670A7" w:rsidRPr="005C436A">
            <w:ptab w:relativeTo="margin" w:alignment="right" w:leader="dot"/>
          </w:r>
          <w:r w:rsidR="00DF614C">
            <w:t>8</w:t>
          </w:r>
        </w:p>
        <w:p w14:paraId="0A529C0E" w14:textId="694DA501" w:rsidR="001670A7" w:rsidRDefault="005C436A">
          <w:pPr>
            <w:pStyle w:val="TOC2"/>
            <w:ind w:left="216"/>
          </w:pPr>
          <w:r>
            <w:t>Health and Safety</w:t>
          </w:r>
          <w:r w:rsidR="001670A7">
            <w:ptab w:relativeTo="margin" w:alignment="right" w:leader="dot"/>
          </w:r>
          <w:r w:rsidR="00DF614C">
            <w:t>8 to 9</w:t>
          </w:r>
        </w:p>
        <w:p w14:paraId="6EBB1EF8" w14:textId="1F02CBB5" w:rsidR="008D42F9" w:rsidRDefault="008D42F9" w:rsidP="008D42F9">
          <w:pPr>
            <w:pStyle w:val="TOC2"/>
            <w:ind w:left="216"/>
          </w:pPr>
          <w:r>
            <w:t xml:space="preserve">Environmental Management </w:t>
          </w:r>
          <w:r>
            <w:ptab w:relativeTo="margin" w:alignment="right" w:leader="dot"/>
          </w:r>
          <w:r w:rsidR="00DF614C">
            <w:t>10</w:t>
          </w:r>
        </w:p>
        <w:p w14:paraId="1BA0159E" w14:textId="50374BB3" w:rsidR="008D42F9" w:rsidRDefault="008D42F9" w:rsidP="008D42F9">
          <w:pPr>
            <w:pStyle w:val="TOC2"/>
            <w:ind w:left="216"/>
          </w:pPr>
          <w:r>
            <w:t>Industrial Relations</w:t>
          </w:r>
          <w:r>
            <w:ptab w:relativeTo="margin" w:alignment="right" w:leader="dot"/>
          </w:r>
          <w:r w:rsidR="00DF614C">
            <w:t>11 to 12</w:t>
          </w:r>
        </w:p>
        <w:p w14:paraId="0B9C3BE5" w14:textId="028880E9" w:rsidR="008D42F9" w:rsidRDefault="008D42F9" w:rsidP="008D42F9">
          <w:pPr>
            <w:ind w:left="216"/>
          </w:pPr>
          <w:r>
            <w:t>Community Engagement and Consultations</w:t>
          </w:r>
          <w:r>
            <w:ptab w:relativeTo="margin" w:alignment="right" w:leader="dot"/>
          </w:r>
          <w:r w:rsidR="00764F3F">
            <w:t>12 to 13</w:t>
          </w:r>
        </w:p>
        <w:p w14:paraId="03B2880D" w14:textId="0AC6ECFF" w:rsidR="008D42F9" w:rsidRDefault="008D42F9" w:rsidP="008D42F9">
          <w:pPr>
            <w:ind w:left="216"/>
          </w:pPr>
          <w:r>
            <w:t>Management Systems</w:t>
          </w:r>
          <w:r>
            <w:ptab w:relativeTo="margin" w:alignment="right" w:leader="dot"/>
          </w:r>
          <w:r w:rsidR="00764F3F">
            <w:t>13 to 15</w:t>
          </w:r>
        </w:p>
        <w:p w14:paraId="030BB721" w14:textId="76830B7F" w:rsidR="008D42F9" w:rsidRPr="005C436A" w:rsidRDefault="008D42F9" w:rsidP="008D42F9">
          <w:pPr>
            <w:pStyle w:val="TOC1"/>
          </w:pPr>
          <w:r>
            <w:t xml:space="preserve">RECENT </w:t>
          </w:r>
          <w:r w:rsidR="008C1176">
            <w:t xml:space="preserve">&amp; </w:t>
          </w:r>
          <w:r>
            <w:t>CURRENT PROJECTS</w:t>
          </w:r>
          <w:r w:rsidRPr="005C436A">
            <w:ptab w:relativeTo="margin" w:alignment="right" w:leader="dot"/>
          </w:r>
          <w:r w:rsidR="00764F3F">
            <w:t>16 to 21</w:t>
          </w:r>
        </w:p>
        <w:p w14:paraId="43C6C156" w14:textId="40D376FC" w:rsidR="008C1176" w:rsidRDefault="008C1176" w:rsidP="008C1176">
          <w:pPr>
            <w:ind w:left="216"/>
          </w:pPr>
          <w:r>
            <w:t>Projects Approach Strategy</w:t>
          </w:r>
          <w:r>
            <w:ptab w:relativeTo="margin" w:alignment="right" w:leader="dot"/>
          </w:r>
          <w:r>
            <w:t>22</w:t>
          </w:r>
        </w:p>
        <w:p w14:paraId="72E73B1B" w14:textId="3CE3370C" w:rsidR="008C1176" w:rsidRPr="005C436A" w:rsidRDefault="008C1176" w:rsidP="008C1176">
          <w:pPr>
            <w:pStyle w:val="TOC1"/>
          </w:pPr>
          <w:r>
            <w:t>OUR LEADERSHIP</w:t>
          </w:r>
          <w:r w:rsidRPr="005C436A">
            <w:ptab w:relativeTo="margin" w:alignment="right" w:leader="dot"/>
          </w:r>
          <w:r>
            <w:t>23</w:t>
          </w:r>
        </w:p>
        <w:p w14:paraId="382603F9" w14:textId="73ECE1CA" w:rsidR="00764F3F" w:rsidRDefault="00764F3F" w:rsidP="00764F3F">
          <w:pPr>
            <w:ind w:left="216"/>
          </w:pPr>
          <w:r>
            <w:t>Skills</w:t>
          </w:r>
          <w:r>
            <w:ptab w:relativeTo="margin" w:alignment="right" w:leader="dot"/>
          </w:r>
          <w:r>
            <w:t>24</w:t>
          </w:r>
        </w:p>
        <w:p w14:paraId="257326D9" w14:textId="0302502A" w:rsidR="00764F3F" w:rsidRDefault="00764F3F" w:rsidP="00764F3F">
          <w:pPr>
            <w:ind w:left="216"/>
          </w:pPr>
          <w:r>
            <w:t>Accreditations and Memberships</w:t>
          </w:r>
          <w:r>
            <w:ptab w:relativeTo="margin" w:alignment="right" w:leader="dot"/>
          </w:r>
          <w:r>
            <w:t>24</w:t>
          </w:r>
        </w:p>
        <w:p w14:paraId="4DA61FEF" w14:textId="25E4C8E9" w:rsidR="00764F3F" w:rsidRDefault="00764F3F" w:rsidP="00764F3F">
          <w:pPr>
            <w:ind w:left="216"/>
          </w:pPr>
          <w:r>
            <w:t>Professional Experience</w:t>
          </w:r>
          <w:r>
            <w:ptab w:relativeTo="margin" w:alignment="right" w:leader="dot"/>
          </w:r>
          <w:r>
            <w:t>25 to 26</w:t>
          </w:r>
        </w:p>
        <w:p w14:paraId="209E8F10" w14:textId="75FDEB37" w:rsidR="00764F3F" w:rsidRPr="005C436A" w:rsidRDefault="00764F3F" w:rsidP="00764F3F">
          <w:pPr>
            <w:pStyle w:val="TOC1"/>
          </w:pPr>
          <w:r>
            <w:t>AWARDS &amp; ACHIEVEMENTS</w:t>
          </w:r>
          <w:r w:rsidRPr="005C436A">
            <w:ptab w:relativeTo="margin" w:alignment="right" w:leader="dot"/>
          </w:r>
          <w:r>
            <w:t>27</w:t>
          </w:r>
        </w:p>
        <w:p w14:paraId="29358BF3" w14:textId="0300CB43" w:rsidR="00764F3F" w:rsidRPr="005C436A" w:rsidRDefault="00764F3F" w:rsidP="00764F3F">
          <w:pPr>
            <w:pStyle w:val="TOC1"/>
          </w:pPr>
          <w:r>
            <w:t>BUSINESS COMMITMENT</w:t>
          </w:r>
          <w:r w:rsidRPr="005C436A">
            <w:ptab w:relativeTo="margin" w:alignment="right" w:leader="dot"/>
          </w:r>
          <w:r>
            <w:t>28 to 29</w:t>
          </w:r>
        </w:p>
        <w:p w14:paraId="15A8A849" w14:textId="19D5F788" w:rsidR="00E8733C" w:rsidRDefault="00E8733C" w:rsidP="00E8733C">
          <w:pPr>
            <w:pStyle w:val="TOC1"/>
          </w:pPr>
          <w:r>
            <w:t>OUR INSURANCES</w:t>
          </w:r>
          <w:r w:rsidRPr="005C436A">
            <w:ptab w:relativeTo="margin" w:alignment="right" w:leader="dot"/>
          </w:r>
          <w:r>
            <w:t>30</w:t>
          </w:r>
        </w:p>
        <w:p w14:paraId="1E396EAC" w14:textId="5ADCC786" w:rsidR="001670A7" w:rsidRDefault="00E8733C" w:rsidP="00E8733C">
          <w:pPr>
            <w:pStyle w:val="TOC1"/>
          </w:pPr>
          <w:r>
            <w:t>ATTACHEMENTS</w:t>
          </w:r>
          <w:r w:rsidRPr="005C436A">
            <w:ptab w:relativeTo="margin" w:alignment="right" w:leader="dot"/>
          </w:r>
          <w:r>
            <w:t>31</w:t>
          </w:r>
        </w:p>
      </w:sdtContent>
    </w:sdt>
    <w:p w14:paraId="1C578F0F" w14:textId="6E16AFA0" w:rsidR="004F2231" w:rsidRDefault="004F2231">
      <w:pPr>
        <w:spacing w:after="200"/>
        <w:rPr>
          <w:bCs/>
          <w:noProof/>
        </w:rPr>
      </w:pPr>
      <w:r>
        <w:rPr>
          <w:bCs/>
          <w:noProof/>
        </w:rP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F2231" w14:paraId="3ED3BBA6" w14:textId="77777777" w:rsidTr="004F2231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17EC5E" w14:textId="53FA11B8" w:rsidR="004F2231" w:rsidRDefault="005531D9" w:rsidP="004F2231">
            <w:pPr>
              <w:pStyle w:val="Heading1"/>
              <w:framePr w:hSpace="0" w:wrap="auto" w:vAnchor="margin" w:hAnchor="text" w:yAlign="inline"/>
              <w:jc w:val="left"/>
            </w:pPr>
            <w:r>
              <w:lastRenderedPageBreak/>
              <w:t>ABOUT US</w:t>
            </w:r>
          </w:p>
        </w:tc>
      </w:tr>
    </w:tbl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7"/>
        <w:gridCol w:w="73"/>
        <w:gridCol w:w="9891"/>
      </w:tblGrid>
      <w:tr w:rsidR="004F2231" w14:paraId="381299AD" w14:textId="77777777" w:rsidTr="004E272D">
        <w:trPr>
          <w:trHeight w:val="3386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078838E" w14:textId="1E2ADEB9" w:rsidR="003A4FF8" w:rsidRPr="00C61326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Business Name: __</w:t>
            </w:r>
            <w:proofErr w:type="spellStart"/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business</w:t>
            </w:r>
            <w:r w:rsidR="00950D4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N</w:t>
            </w:r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ame</w:t>
            </w:r>
            <w:proofErr w:type="spellEnd"/>
            <w:r w:rsidR="00950D4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__</w:t>
            </w:r>
          </w:p>
          <w:p w14:paraId="7A5B902F" w14:textId="77777777" w:rsidR="003A4FF8" w:rsidRPr="00C61326" w:rsidRDefault="003A4FF8" w:rsidP="003A4FF8">
            <w:pPr>
              <w:rPr>
                <w:rFonts w:cstheme="minorHAnsi"/>
                <w:b w:val="0"/>
                <w:bCs/>
                <w:szCs w:val="28"/>
              </w:rPr>
            </w:pPr>
          </w:p>
          <w:p w14:paraId="25B764B8" w14:textId="26F4C0BC" w:rsidR="003A4FF8" w:rsidRPr="00C61326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Business Structure: __</w:t>
            </w:r>
            <w:proofErr w:type="spellStart"/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business</w:t>
            </w:r>
            <w:r w:rsidR="00950D4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S</w:t>
            </w:r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tructure</w:t>
            </w:r>
            <w:proofErr w:type="spellEnd"/>
            <w:r w:rsidR="00950D4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__</w:t>
            </w:r>
          </w:p>
          <w:p w14:paraId="079FB440" w14:textId="77777777" w:rsidR="003A4FF8" w:rsidRPr="00C61326" w:rsidRDefault="003A4FF8" w:rsidP="003A4FF8">
            <w:pPr>
              <w:rPr>
                <w:rFonts w:cstheme="minorHAnsi"/>
                <w:b w:val="0"/>
                <w:bCs/>
                <w:szCs w:val="28"/>
              </w:rPr>
            </w:pPr>
          </w:p>
          <w:p w14:paraId="14D2A0B8" w14:textId="77777777" w:rsidR="003A4FF8" w:rsidRPr="00C61326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ABN:</w:t>
            </w:r>
            <w:r w:rsidRPr="00C61326">
              <w:rPr>
                <w:rFonts w:asciiTheme="minorHAnsi" w:eastAsia="Times New Roman" w:hAnsiTheme="minorHAnsi" w:cstheme="minorHAnsi"/>
                <w:b w:val="0"/>
                <w:bCs/>
                <w:color w:val="0F0F3F" w:themeColor="text1"/>
                <w:kern w:val="36"/>
                <w:sz w:val="28"/>
                <w:szCs w:val="28"/>
                <w:lang w:val="en-AU" w:eastAsia="en-AU"/>
              </w:rPr>
              <w:t xml:space="preserve"> __</w:t>
            </w:r>
            <w:proofErr w:type="spellStart"/>
            <w:r w:rsidRPr="00C61326">
              <w:rPr>
                <w:rFonts w:asciiTheme="minorHAnsi" w:eastAsia="Times New Roman" w:hAnsiTheme="minorHAnsi" w:cstheme="minorHAnsi"/>
                <w:b w:val="0"/>
                <w:bCs/>
                <w:color w:val="0F0F3F" w:themeColor="text1"/>
                <w:kern w:val="36"/>
                <w:sz w:val="28"/>
                <w:szCs w:val="28"/>
                <w:lang w:val="en-AU" w:eastAsia="en-AU"/>
              </w:rPr>
              <w:t>abn</w:t>
            </w:r>
            <w:proofErr w:type="spellEnd"/>
            <w:r w:rsidRPr="00C61326">
              <w:rPr>
                <w:rFonts w:asciiTheme="minorHAnsi" w:eastAsia="Times New Roman" w:hAnsiTheme="minorHAnsi" w:cstheme="minorHAnsi"/>
                <w:b w:val="0"/>
                <w:bCs/>
                <w:color w:val="0F0F3F" w:themeColor="text1"/>
                <w:kern w:val="36"/>
                <w:sz w:val="28"/>
                <w:szCs w:val="28"/>
                <w:lang w:val="en-AU" w:eastAsia="en-AU"/>
              </w:rPr>
              <w:t>__</w:t>
            </w:r>
          </w:p>
          <w:p w14:paraId="6F6C5F6C" w14:textId="77777777" w:rsidR="003A4FF8" w:rsidRPr="00C61326" w:rsidRDefault="003A4FF8" w:rsidP="003A4FF8">
            <w:pPr>
              <w:rPr>
                <w:rFonts w:cstheme="minorHAnsi"/>
                <w:b w:val="0"/>
                <w:bCs/>
                <w:szCs w:val="28"/>
                <w:lang w:val="en-AU"/>
              </w:rPr>
            </w:pPr>
          </w:p>
          <w:p w14:paraId="2B95B55C" w14:textId="77777777" w:rsidR="003A4FF8" w:rsidRPr="00C61326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ACN:  __</w:t>
            </w:r>
            <w:proofErr w:type="spellStart"/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acn</w:t>
            </w:r>
            <w:proofErr w:type="spellEnd"/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__</w:t>
            </w:r>
          </w:p>
          <w:p w14:paraId="295B5F78" w14:textId="77777777" w:rsidR="003A4FF8" w:rsidRPr="00C61326" w:rsidRDefault="003A4FF8" w:rsidP="003A4FF8">
            <w:pPr>
              <w:rPr>
                <w:rFonts w:cstheme="minorHAnsi"/>
                <w:b w:val="0"/>
                <w:bCs/>
                <w:szCs w:val="28"/>
              </w:rPr>
            </w:pPr>
          </w:p>
          <w:p w14:paraId="316A384A" w14:textId="77777777" w:rsidR="003A4FF8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</w:p>
          <w:p w14:paraId="52FE437A" w14:textId="5727D029" w:rsidR="003A4FF8" w:rsidRPr="00C61326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Business location: __</w:t>
            </w:r>
            <w:proofErr w:type="spellStart"/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business</w:t>
            </w:r>
            <w:r w:rsidR="00950D4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L</w:t>
            </w:r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ocation</w:t>
            </w:r>
            <w:proofErr w:type="spellEnd"/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__</w:t>
            </w:r>
          </w:p>
          <w:p w14:paraId="7F6F7BEE" w14:textId="77777777" w:rsidR="003A4FF8" w:rsidRPr="00C61326" w:rsidRDefault="003A4FF8" w:rsidP="003A4FF8">
            <w:pPr>
              <w:rPr>
                <w:rFonts w:cstheme="minorHAnsi"/>
                <w:b w:val="0"/>
                <w:bCs/>
                <w:szCs w:val="28"/>
              </w:rPr>
            </w:pPr>
          </w:p>
          <w:p w14:paraId="72F246C7" w14:textId="77777777" w:rsidR="003A4FF8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</w:p>
          <w:p w14:paraId="53924118" w14:textId="77777777" w:rsidR="003A4FF8" w:rsidRPr="00C61326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Date established: __established__</w:t>
            </w:r>
          </w:p>
          <w:p w14:paraId="2CD818DA" w14:textId="77777777" w:rsidR="003A4FF8" w:rsidRPr="00C61326" w:rsidRDefault="003A4FF8" w:rsidP="003A4FF8">
            <w:pPr>
              <w:rPr>
                <w:rFonts w:cstheme="minorHAnsi"/>
                <w:b w:val="0"/>
                <w:bCs/>
                <w:szCs w:val="28"/>
              </w:rPr>
            </w:pPr>
          </w:p>
          <w:p w14:paraId="793E2295" w14:textId="77777777" w:rsidR="003A4FF8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</w:p>
          <w:p w14:paraId="5FC1A197" w14:textId="77777777" w:rsidR="003A4FF8" w:rsidRPr="00C61326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>Business Owner(s):</w:t>
            </w:r>
            <w:r w:rsidRPr="00C61326">
              <w:rPr>
                <w:rFonts w:asciiTheme="minorHAnsi" w:eastAsiaTheme="minorHAnsi" w:hAnsiTheme="minorHAnsi" w:cstheme="minorHAnsi"/>
                <w:b w:val="0"/>
                <w:bCs/>
                <w:color w:val="0F0F3F" w:themeColor="text1"/>
                <w:sz w:val="28"/>
                <w:szCs w:val="28"/>
                <w:lang w:val="en-AU" w:eastAsia="en-AU"/>
              </w:rPr>
              <w:t xml:space="preserve">  __owner__</w:t>
            </w:r>
          </w:p>
          <w:p w14:paraId="22611A9D" w14:textId="77777777" w:rsidR="003A4FF8" w:rsidRPr="00C61326" w:rsidRDefault="003A4FF8" w:rsidP="003A4FF8">
            <w:pPr>
              <w:rPr>
                <w:rFonts w:cstheme="minorHAnsi"/>
                <w:b w:val="0"/>
                <w:bCs/>
                <w:szCs w:val="28"/>
                <w:lang w:val="en-AU"/>
              </w:rPr>
            </w:pPr>
          </w:p>
          <w:p w14:paraId="0246BD13" w14:textId="77777777" w:rsidR="003A4FF8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</w:p>
          <w:p w14:paraId="6ED032AE" w14:textId="77777777" w:rsidR="003A4FF8" w:rsidRDefault="003A4FF8" w:rsidP="003A4FF8">
            <w:pPr>
              <w:pStyle w:val="Heading2"/>
              <w:framePr w:hSpace="0" w:wrap="auto" w:vAnchor="margin" w:hAnchor="text" w:yAlign="inline"/>
              <w:spacing w:line="360" w:lineRule="auto"/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</w:pPr>
            <w:r w:rsidRPr="00C61326">
              <w:rPr>
                <w:rFonts w:asciiTheme="minorHAnsi" w:hAnsiTheme="minorHAnsi" w:cstheme="minorHAnsi"/>
                <w:b w:val="0"/>
                <w:bCs/>
                <w:color w:val="0F0F3F" w:themeColor="text1"/>
                <w:sz w:val="28"/>
                <w:szCs w:val="28"/>
              </w:rPr>
              <w:t xml:space="preserve">Products/Services: Civil and Construction Builders and Management. </w:t>
            </w:r>
          </w:p>
          <w:p w14:paraId="05FD7C27" w14:textId="0BD7AEE5" w:rsidR="00F7083D" w:rsidRPr="00E06EF4" w:rsidRDefault="00E06EF4" w:rsidP="00E06EF4">
            <w:pPr>
              <w:pStyle w:val="Heading2"/>
              <w:framePr w:hSpace="0" w:wrap="auto" w:vAnchor="margin" w:hAnchor="text" w:yAlign="inline"/>
              <w:rPr>
                <w:color w:val="auto"/>
              </w:rPr>
            </w:pPr>
            <w:r w:rsidRPr="00E06EF4">
              <w:rPr>
                <w:color w:val="auto"/>
              </w:rPr>
              <w:lastRenderedPageBreak/>
              <w:t xml:space="preserve">Our </w:t>
            </w:r>
            <w:r w:rsidR="003B284C">
              <w:rPr>
                <w:color w:val="auto"/>
              </w:rPr>
              <w:t>V</w:t>
            </w:r>
            <w:r w:rsidRPr="00E06EF4">
              <w:rPr>
                <w:color w:val="auto"/>
              </w:rPr>
              <w:t>ision</w:t>
            </w:r>
          </w:p>
          <w:p w14:paraId="5F63D6C2" w14:textId="5708BCC9" w:rsidR="00E06F29" w:rsidRDefault="00C7002A" w:rsidP="003A4FF8">
            <w:pPr>
              <w:pStyle w:val="Content"/>
              <w:framePr w:hSpace="0" w:wrap="auto" w:vAnchor="margin" w:hAnchor="text" w:yAlign="inline"/>
              <w:rPr>
                <w:lang w:val="en-AU"/>
              </w:rPr>
            </w:pPr>
            <w:r w:rsidRPr="00C7002A">
              <w:rPr>
                <w:rFonts w:cstheme="minorHAnsi"/>
                <w:szCs w:val="28"/>
                <w:lang w:val="en-AU"/>
              </w:rPr>
              <w:t xml:space="preserve"> </w:t>
            </w:r>
            <w:r w:rsidR="003A4FF8">
              <w:rPr>
                <w:lang w:val="en-AU"/>
              </w:rPr>
              <w:t>__vision__</w:t>
            </w:r>
          </w:p>
          <w:p w14:paraId="69582589" w14:textId="77777777" w:rsidR="003A4FF8" w:rsidRPr="003A4FF8" w:rsidRDefault="003A4FF8" w:rsidP="003A4FF8">
            <w:pPr>
              <w:pStyle w:val="Content"/>
              <w:framePr w:hSpace="0" w:wrap="auto" w:vAnchor="margin" w:hAnchor="text" w:yAlign="inline"/>
              <w:rPr>
                <w:lang w:val="en-AU"/>
              </w:rPr>
            </w:pPr>
          </w:p>
          <w:p w14:paraId="7F0BF4AC" w14:textId="6C5D44B5" w:rsidR="003B284C" w:rsidRDefault="003B284C" w:rsidP="003B284C">
            <w:pPr>
              <w:pStyle w:val="Heading2"/>
              <w:framePr w:hSpace="0" w:wrap="auto" w:vAnchor="margin" w:hAnchor="text" w:yAlign="inline"/>
              <w:rPr>
                <w:color w:val="auto"/>
              </w:rPr>
            </w:pPr>
            <w:r w:rsidRPr="003B284C">
              <w:rPr>
                <w:color w:val="auto"/>
              </w:rPr>
              <w:t>Our Miss</w:t>
            </w:r>
            <w:r>
              <w:rPr>
                <w:color w:val="auto"/>
              </w:rPr>
              <w:t>i</w:t>
            </w:r>
            <w:r w:rsidRPr="003B284C">
              <w:rPr>
                <w:color w:val="auto"/>
              </w:rPr>
              <w:t>on</w:t>
            </w:r>
          </w:p>
          <w:p w14:paraId="580C8517" w14:textId="3C042304" w:rsidR="003A4FF8" w:rsidRPr="003A4FF8" w:rsidRDefault="003A4FF8" w:rsidP="003A4FF8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  <w:r>
              <w:rPr>
                <w:rFonts w:cstheme="minorHAnsi"/>
                <w:szCs w:val="28"/>
                <w:lang w:val="en-AU"/>
              </w:rPr>
              <w:t>__mission__</w:t>
            </w:r>
          </w:p>
          <w:p w14:paraId="436BD6F6" w14:textId="54FBB99C" w:rsidR="00E06EF4" w:rsidRPr="00E06F29" w:rsidRDefault="00E06F29" w:rsidP="00E06F29">
            <w:pPr>
              <w:pStyle w:val="Heading2"/>
              <w:framePr w:hSpace="0" w:wrap="auto" w:vAnchor="margin" w:hAnchor="text" w:yAlign="inline"/>
              <w:rPr>
                <w:color w:val="auto"/>
              </w:rPr>
            </w:pPr>
            <w:r w:rsidRPr="00E06F29">
              <w:rPr>
                <w:color w:val="auto"/>
              </w:rPr>
              <w:t>Background</w:t>
            </w:r>
          </w:p>
          <w:p w14:paraId="2ED2C4A9" w14:textId="089BEBB8" w:rsidR="00E0530C" w:rsidRPr="00E0530C" w:rsidRDefault="003A4FF8" w:rsidP="003A4FF8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  <w:r>
              <w:rPr>
                <w:rFonts w:cstheme="minorHAnsi"/>
                <w:szCs w:val="28"/>
                <w:lang w:val="en-AU"/>
              </w:rPr>
              <w:t>__background__</w:t>
            </w:r>
          </w:p>
          <w:p w14:paraId="64D8FF2F" w14:textId="0F53BE02" w:rsidR="00D22888" w:rsidRDefault="00D22888" w:rsidP="00E0530C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</w:p>
          <w:p w14:paraId="0C4906A0" w14:textId="688FF094" w:rsidR="00D22888" w:rsidRDefault="00D22888" w:rsidP="00E0530C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</w:p>
          <w:p w14:paraId="750D5067" w14:textId="1AD27C2D" w:rsidR="00D22888" w:rsidRDefault="00D22888" w:rsidP="00E0530C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</w:p>
          <w:p w14:paraId="17F28E76" w14:textId="4F4FFC9D" w:rsidR="00D22888" w:rsidRDefault="00D22888" w:rsidP="00E0530C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</w:p>
          <w:p w14:paraId="2975F6F4" w14:textId="2D8E0F46" w:rsidR="00E06EF4" w:rsidRDefault="00E06EF4" w:rsidP="00E06EF4">
            <w:pPr>
              <w:pStyle w:val="Content"/>
              <w:framePr w:hSpace="0" w:wrap="auto" w:vAnchor="margin" w:hAnchor="text" w:yAlign="inline"/>
              <w:rPr>
                <w:lang w:val="en-AU"/>
              </w:rPr>
            </w:pPr>
          </w:p>
          <w:p w14:paraId="34C6575F" w14:textId="63229CFF" w:rsidR="004F2231" w:rsidRPr="002178B9" w:rsidRDefault="007A61C5" w:rsidP="007A61C5">
            <w:pPr>
              <w:pStyle w:val="Heading2"/>
              <w:framePr w:hSpace="0" w:wrap="auto" w:vAnchor="margin" w:hAnchor="text" w:yAlign="inline"/>
            </w:pPr>
            <w:r>
              <w:rPr>
                <w:noProof/>
              </w:rPr>
              <w:drawing>
                <wp:inline distT="0" distB="0" distL="0" distR="0" wp14:anchorId="41EDBF79" wp14:editId="58D760D1">
                  <wp:extent cx="6388735" cy="2739390"/>
                  <wp:effectExtent l="0" t="0" r="0" b="3810"/>
                  <wp:docPr id="11" name="Picture 11" descr="person at a table writing in a notebook with people a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-02-04.png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735" cy="273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231" w14:paraId="1EAC8917" w14:textId="77777777" w:rsidTr="004E272D">
        <w:trPr>
          <w:trHeight w:val="2685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1C37E48" w14:textId="77777777" w:rsidR="002178B9" w:rsidRDefault="002178B9" w:rsidP="001F0AF0">
            <w:pPr>
              <w:pStyle w:val="Content"/>
              <w:framePr w:hSpace="0" w:wrap="auto" w:vAnchor="margin" w:hAnchor="text" w:yAlign="inline"/>
            </w:pPr>
          </w:p>
          <w:p w14:paraId="3C9E443C" w14:textId="5FA1EB0F" w:rsidR="007A61C5" w:rsidRPr="002178B9" w:rsidRDefault="007A61C5" w:rsidP="003A4FF8">
            <w:pPr>
              <w:pStyle w:val="Content"/>
              <w:framePr w:hSpace="0" w:wrap="auto" w:vAnchor="margin" w:hAnchor="text" w:yAlign="inline"/>
              <w:spacing w:line="360" w:lineRule="auto"/>
            </w:pPr>
          </w:p>
        </w:tc>
      </w:tr>
      <w:tr w:rsidR="002178B9" w14:paraId="43E4493A" w14:textId="77777777" w:rsidTr="004E272D">
        <w:trPr>
          <w:trHeight w:val="2685"/>
        </w:trPr>
        <w:tc>
          <w:tcPr>
            <w:tcW w:w="97" w:type="dxa"/>
            <w:tcBorders>
              <w:top w:val="nil"/>
              <w:left w:val="nil"/>
              <w:bottom w:val="nil"/>
              <w:right w:val="nil"/>
            </w:tcBorders>
          </w:tcPr>
          <w:p w14:paraId="5C140248" w14:textId="6F000ECE" w:rsidR="002178B9" w:rsidRPr="002178B9" w:rsidRDefault="002178B9" w:rsidP="002178B9">
            <w:pPr>
              <w:pStyle w:val="Content"/>
              <w:framePr w:hSpace="0" w:wrap="auto" w:vAnchor="margin" w:hAnchor="text" w:yAlign="inline"/>
            </w:pPr>
          </w:p>
        </w:tc>
        <w:tc>
          <w:tcPr>
            <w:tcW w:w="73" w:type="dxa"/>
            <w:tcBorders>
              <w:top w:val="nil"/>
              <w:left w:val="nil"/>
              <w:bottom w:val="nil"/>
              <w:right w:val="nil"/>
            </w:tcBorders>
          </w:tcPr>
          <w:p w14:paraId="06A87693" w14:textId="77777777" w:rsidR="002178B9" w:rsidRPr="002178B9" w:rsidRDefault="002178B9" w:rsidP="002178B9">
            <w:pPr>
              <w:pStyle w:val="Content"/>
              <w:framePr w:hSpace="0" w:wrap="auto" w:vAnchor="margin" w:hAnchor="text" w:yAlign="inline"/>
            </w:pPr>
          </w:p>
        </w:tc>
        <w:tc>
          <w:tcPr>
            <w:tcW w:w="9891" w:type="dxa"/>
            <w:tcBorders>
              <w:top w:val="nil"/>
              <w:left w:val="nil"/>
              <w:bottom w:val="nil"/>
              <w:right w:val="nil"/>
            </w:tcBorders>
          </w:tcPr>
          <w:p w14:paraId="19FE4BC1" w14:textId="58D25B65" w:rsidR="004E696D" w:rsidRDefault="004E696D" w:rsidP="004E696D">
            <w:pPr>
              <w:pStyle w:val="Heading2"/>
              <w:framePr w:hSpace="0" w:wrap="auto" w:vAnchor="margin" w:hAnchor="text" w:yAlign="inline"/>
              <w:rPr>
                <w:color w:val="auto"/>
              </w:rPr>
            </w:pPr>
            <w:r w:rsidRPr="004E696D">
              <w:rPr>
                <w:color w:val="auto"/>
              </w:rPr>
              <w:t>Experience</w:t>
            </w:r>
          </w:p>
          <w:p w14:paraId="19091AE5" w14:textId="77777777" w:rsidR="00DA281B" w:rsidRPr="004E696D" w:rsidRDefault="00DA281B" w:rsidP="00DA281B"/>
          <w:p w14:paraId="13B6C859" w14:textId="77777777" w:rsidR="00D80D47" w:rsidRPr="00A41F62" w:rsidRDefault="00D80D47" w:rsidP="00D80D47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__experience__</w:t>
            </w:r>
          </w:p>
          <w:p w14:paraId="78D95039" w14:textId="43E78614" w:rsidR="004E696D" w:rsidRDefault="004E696D" w:rsidP="002178B9">
            <w:pPr>
              <w:pStyle w:val="Content"/>
              <w:framePr w:hSpace="0" w:wrap="auto" w:vAnchor="margin" w:hAnchor="text" w:yAlign="inline"/>
            </w:pPr>
          </w:p>
          <w:p w14:paraId="240F9259" w14:textId="046E1516" w:rsidR="004E696D" w:rsidRDefault="004E696D" w:rsidP="002178B9">
            <w:pPr>
              <w:pStyle w:val="Content"/>
              <w:framePr w:hSpace="0" w:wrap="auto" w:vAnchor="margin" w:hAnchor="text" w:yAlign="inline"/>
            </w:pPr>
          </w:p>
          <w:p w14:paraId="0E2B9BAD" w14:textId="39FFF58B" w:rsidR="004E696D" w:rsidRDefault="004E696D" w:rsidP="002178B9">
            <w:pPr>
              <w:pStyle w:val="Content"/>
              <w:framePr w:hSpace="0" w:wrap="auto" w:vAnchor="margin" w:hAnchor="text" w:yAlign="inline"/>
            </w:pPr>
          </w:p>
          <w:p w14:paraId="2B7BAA17" w14:textId="423910F8" w:rsidR="004E696D" w:rsidRDefault="004E696D" w:rsidP="002178B9">
            <w:pPr>
              <w:pStyle w:val="Content"/>
              <w:framePr w:hSpace="0" w:wrap="auto" w:vAnchor="margin" w:hAnchor="text" w:yAlign="inline"/>
            </w:pPr>
          </w:p>
          <w:p w14:paraId="224CC10E" w14:textId="7596EA15" w:rsidR="004E696D" w:rsidRDefault="004E696D" w:rsidP="002178B9">
            <w:pPr>
              <w:pStyle w:val="Content"/>
              <w:framePr w:hSpace="0" w:wrap="auto" w:vAnchor="margin" w:hAnchor="text" w:yAlign="inline"/>
            </w:pPr>
          </w:p>
          <w:p w14:paraId="1BC59A0C" w14:textId="06B379EE" w:rsidR="004E696D" w:rsidRDefault="004E696D" w:rsidP="002178B9">
            <w:pPr>
              <w:pStyle w:val="Content"/>
              <w:framePr w:hSpace="0" w:wrap="auto" w:vAnchor="margin" w:hAnchor="text" w:yAlign="inline"/>
            </w:pPr>
          </w:p>
          <w:p w14:paraId="7476C051" w14:textId="26D67DAA" w:rsidR="00DC24FC" w:rsidRPr="00DC24FC" w:rsidRDefault="00DC24FC" w:rsidP="00DC24FC">
            <w:pPr>
              <w:pStyle w:val="Heading2"/>
              <w:framePr w:hSpace="0" w:wrap="auto" w:vAnchor="margin" w:hAnchor="text" w:yAlign="inline"/>
              <w:rPr>
                <w:color w:val="auto"/>
              </w:rPr>
            </w:pPr>
            <w:r>
              <w:rPr>
                <w:color w:val="auto"/>
              </w:rPr>
              <w:t xml:space="preserve">Health and Safety </w:t>
            </w:r>
          </w:p>
          <w:p w14:paraId="25046109" w14:textId="77777777" w:rsidR="000E6EF9" w:rsidRPr="000E6EF9" w:rsidRDefault="000E6EF9" w:rsidP="000E6EF9">
            <w:pPr>
              <w:pStyle w:val="Content"/>
              <w:framePr w:hSpace="0" w:wrap="auto" w:vAnchor="margin" w:hAnchor="text" w:yAlign="inline"/>
              <w:spacing w:line="360" w:lineRule="auto"/>
              <w:rPr>
                <w:lang w:val="en-AU"/>
              </w:rPr>
            </w:pPr>
          </w:p>
          <w:p w14:paraId="639B9FE4" w14:textId="384A6315" w:rsidR="00833DDE" w:rsidRDefault="00833DDE" w:rsidP="00833DDE">
            <w:pPr>
              <w:pStyle w:val="Content"/>
              <w:framePr w:hSpace="0" w:wrap="auto" w:vAnchor="margin" w:hAnchor="text" w:yAlign="inline"/>
            </w:pPr>
            <w:r>
              <w:t>__</w:t>
            </w:r>
            <w:proofErr w:type="spellStart"/>
            <w:r>
              <w:t>health</w:t>
            </w:r>
            <w:r w:rsidR="00950D46">
              <w:t>A</w:t>
            </w:r>
            <w:r>
              <w:t>nd</w:t>
            </w:r>
            <w:r w:rsidR="00950D46">
              <w:t>S</w:t>
            </w:r>
            <w:r>
              <w:t>afety</w:t>
            </w:r>
            <w:proofErr w:type="spellEnd"/>
            <w:r>
              <w:t>__</w:t>
            </w:r>
          </w:p>
          <w:p w14:paraId="050C665F" w14:textId="77777777" w:rsidR="004E272D" w:rsidRDefault="004E272D" w:rsidP="002178B9">
            <w:pPr>
              <w:pStyle w:val="Content"/>
              <w:framePr w:hSpace="0" w:wrap="auto" w:vAnchor="margin" w:hAnchor="text" w:yAlign="inline"/>
              <w:rPr>
                <w:noProof/>
              </w:rPr>
            </w:pPr>
          </w:p>
          <w:p w14:paraId="07D9A6E5" w14:textId="091E32F1" w:rsidR="00DC24FC" w:rsidRPr="002178B9" w:rsidRDefault="00DC24FC" w:rsidP="002178B9">
            <w:pPr>
              <w:pStyle w:val="Content"/>
              <w:framePr w:hSpace="0" w:wrap="auto" w:vAnchor="margin" w:hAnchor="text" w:yAlign="inline"/>
            </w:pPr>
          </w:p>
        </w:tc>
      </w:tr>
    </w:tbl>
    <w:tbl>
      <w:tblPr>
        <w:tblpPr w:leftFromText="180" w:rightFromText="180" w:vertAnchor="page" w:horzAnchor="margin" w:tblpY="841"/>
        <w:tblOverlap w:val="never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6376"/>
      </w:tblGrid>
      <w:tr w:rsidR="00DC24FC" w14:paraId="7B2C4978" w14:textId="77777777" w:rsidTr="000E6EF9">
        <w:trPr>
          <w:trHeight w:val="169"/>
        </w:trPr>
        <w:tc>
          <w:tcPr>
            <w:tcW w:w="63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6F62C0" w14:textId="3DB28D78" w:rsidR="00DC24FC" w:rsidRDefault="00DC24FC" w:rsidP="00DC24FC">
            <w:pPr>
              <w:pStyle w:val="Heading1"/>
              <w:framePr w:hSpace="0" w:wrap="auto" w:vAnchor="margin" w:hAnchor="text" w:yAlign="inline"/>
              <w:jc w:val="left"/>
            </w:pPr>
            <w:r>
              <w:t>OUR POLICY STATEMENT</w:t>
            </w:r>
            <w:r w:rsidR="004B2886">
              <w:t>S</w:t>
            </w:r>
          </w:p>
        </w:tc>
      </w:tr>
    </w:tbl>
    <w:p w14:paraId="7E6AF761" w14:textId="2593B57E" w:rsidR="00F7083D" w:rsidRDefault="00F7083D" w:rsidP="001F0AF0">
      <w:pPr>
        <w:spacing w:after="200"/>
      </w:pPr>
    </w:p>
    <w:p w14:paraId="2EA67978" w14:textId="438EAA24" w:rsidR="00DC24FC" w:rsidRDefault="00DC24FC" w:rsidP="001F0AF0">
      <w:pPr>
        <w:spacing w:after="200"/>
      </w:pPr>
    </w:p>
    <w:p w14:paraId="5321EDBC" w14:textId="57AA2A26" w:rsidR="00DC24FC" w:rsidRDefault="00DC24FC" w:rsidP="001F0AF0">
      <w:pPr>
        <w:spacing w:after="200"/>
      </w:pPr>
    </w:p>
    <w:p w14:paraId="361FE060" w14:textId="77777777" w:rsidR="00DC24FC" w:rsidRDefault="00DC24FC" w:rsidP="001F0AF0">
      <w:pPr>
        <w:spacing w:after="200"/>
      </w:pPr>
    </w:p>
    <w:p w14:paraId="56B4F927" w14:textId="77C7370A" w:rsidR="00F7083D" w:rsidRDefault="00F7083D" w:rsidP="001F0AF0">
      <w:pPr>
        <w:spacing w:after="200"/>
      </w:pPr>
    </w:p>
    <w:p w14:paraId="30976DB9" w14:textId="6EACF33D" w:rsidR="00F7083D" w:rsidRDefault="00F7083D" w:rsidP="001F0AF0">
      <w:pPr>
        <w:spacing w:after="200"/>
      </w:pPr>
    </w:p>
    <w:p w14:paraId="35594F87" w14:textId="3C0C838D" w:rsidR="00F7083D" w:rsidRDefault="00F7083D" w:rsidP="001F0AF0">
      <w:pPr>
        <w:spacing w:after="200"/>
      </w:pPr>
    </w:p>
    <w:p w14:paraId="471F7B95" w14:textId="20A5791F" w:rsidR="00F7083D" w:rsidRDefault="00F7083D" w:rsidP="001F0AF0">
      <w:pPr>
        <w:spacing w:after="200"/>
      </w:pPr>
    </w:p>
    <w:p w14:paraId="79E84A4F" w14:textId="0DBB592E" w:rsidR="00DC24FC" w:rsidRDefault="00DC24FC" w:rsidP="001F0AF0">
      <w:pPr>
        <w:spacing w:after="200"/>
      </w:pPr>
    </w:p>
    <w:p w14:paraId="6758F248" w14:textId="5A539ED1" w:rsidR="00DC24FC" w:rsidRDefault="00DC24FC" w:rsidP="001F0AF0">
      <w:pPr>
        <w:spacing w:after="200"/>
      </w:pPr>
    </w:p>
    <w:p w14:paraId="5500943D" w14:textId="1243B99C" w:rsidR="00DC24FC" w:rsidRDefault="00DC24FC" w:rsidP="001F0AF0">
      <w:pPr>
        <w:spacing w:after="200"/>
      </w:pPr>
    </w:p>
    <w:p w14:paraId="4B345A28" w14:textId="32738B1F" w:rsidR="00DC24FC" w:rsidRDefault="00DC24FC" w:rsidP="001F0AF0">
      <w:pPr>
        <w:spacing w:after="200"/>
      </w:pPr>
    </w:p>
    <w:p w14:paraId="15ACEEE5" w14:textId="2655775F" w:rsidR="00DC24FC" w:rsidRDefault="00DC24FC" w:rsidP="001F0AF0">
      <w:pPr>
        <w:spacing w:after="200"/>
      </w:pPr>
    </w:p>
    <w:p w14:paraId="7A0F7AC6" w14:textId="3EE5F285" w:rsidR="000E6EF9" w:rsidRDefault="000E6EF9" w:rsidP="001F0AF0">
      <w:pPr>
        <w:spacing w:after="200"/>
        <w:rPr>
          <w:noProof/>
        </w:rPr>
      </w:pPr>
    </w:p>
    <w:p w14:paraId="1695A412" w14:textId="39772BA6" w:rsidR="000E6EF9" w:rsidRDefault="000E6EF9" w:rsidP="001F0AF0">
      <w:pPr>
        <w:spacing w:after="200"/>
        <w:rPr>
          <w:noProof/>
        </w:rPr>
      </w:pPr>
    </w:p>
    <w:p w14:paraId="71B73B7C" w14:textId="6A86CD75" w:rsidR="000B4181" w:rsidRDefault="000B4181" w:rsidP="000B4181">
      <w:pPr>
        <w:pStyle w:val="Heading2"/>
        <w:framePr w:hSpace="0" w:wrap="auto" w:vAnchor="margin" w:hAnchor="text" w:yAlign="inline"/>
        <w:rPr>
          <w:color w:val="auto"/>
        </w:rPr>
      </w:pPr>
      <w:r w:rsidRPr="000B4181">
        <w:rPr>
          <w:color w:val="auto"/>
        </w:rPr>
        <w:t>Environmental</w:t>
      </w:r>
      <w:r w:rsidR="00B27192">
        <w:rPr>
          <w:color w:val="auto"/>
        </w:rPr>
        <w:t xml:space="preserve"> Management </w:t>
      </w:r>
    </w:p>
    <w:p w14:paraId="09381041" w14:textId="77777777" w:rsidR="000B4181" w:rsidRPr="000B4181" w:rsidRDefault="000B4181" w:rsidP="000B4181"/>
    <w:p w14:paraId="186B6DB9" w14:textId="531D1435" w:rsidR="00833DDE" w:rsidRPr="007E4F5C" w:rsidRDefault="00833DDE" w:rsidP="00833DDE">
      <w:pPr>
        <w:spacing w:line="240" w:lineRule="auto"/>
        <w:rPr>
          <w:b w:val="0"/>
        </w:rPr>
      </w:pPr>
      <w:r w:rsidRPr="007E4F5C">
        <w:rPr>
          <w:b w:val="0"/>
        </w:rPr>
        <w:t>__</w:t>
      </w:r>
      <w:proofErr w:type="spellStart"/>
      <w:r>
        <w:rPr>
          <w:b w:val="0"/>
        </w:rPr>
        <w:t>environment</w:t>
      </w:r>
      <w:r w:rsidR="00950D46">
        <w:rPr>
          <w:b w:val="0"/>
        </w:rPr>
        <w:t>M</w:t>
      </w:r>
      <w:r>
        <w:rPr>
          <w:b w:val="0"/>
        </w:rPr>
        <w:t>anagement</w:t>
      </w:r>
      <w:proofErr w:type="spellEnd"/>
      <w:r w:rsidRPr="007E4F5C">
        <w:rPr>
          <w:b w:val="0"/>
        </w:rPr>
        <w:t>__</w:t>
      </w:r>
    </w:p>
    <w:p w14:paraId="2BD264CC" w14:textId="651E9B15" w:rsidR="000E6EF9" w:rsidRDefault="000E6EF9" w:rsidP="001F0AF0">
      <w:pPr>
        <w:spacing w:after="200"/>
        <w:rPr>
          <w:noProof/>
        </w:rPr>
      </w:pPr>
    </w:p>
    <w:p w14:paraId="6230719C" w14:textId="77777777" w:rsidR="006A46A3" w:rsidRDefault="006A46A3" w:rsidP="001F0AF0">
      <w:pPr>
        <w:spacing w:after="200"/>
        <w:rPr>
          <w:noProof/>
        </w:rPr>
      </w:pPr>
    </w:p>
    <w:p w14:paraId="629BF17E" w14:textId="77777777" w:rsidR="00643E22" w:rsidRDefault="00643E22" w:rsidP="001F0AF0">
      <w:pPr>
        <w:spacing w:after="200"/>
        <w:rPr>
          <w:noProof/>
        </w:rPr>
      </w:pPr>
    </w:p>
    <w:p w14:paraId="085FF9FC" w14:textId="77777777" w:rsidR="00643E22" w:rsidRDefault="00643E22" w:rsidP="001F0AF0">
      <w:pPr>
        <w:spacing w:after="200"/>
        <w:rPr>
          <w:noProof/>
        </w:rPr>
      </w:pPr>
    </w:p>
    <w:p w14:paraId="318C9936" w14:textId="77777777" w:rsidR="00643E22" w:rsidRDefault="00643E22" w:rsidP="001F0AF0">
      <w:pPr>
        <w:spacing w:after="200"/>
        <w:rPr>
          <w:noProof/>
        </w:rPr>
      </w:pPr>
    </w:p>
    <w:p w14:paraId="6E737B39" w14:textId="1D146DE6" w:rsidR="004365EE" w:rsidRPr="006A46A3" w:rsidRDefault="004365EE" w:rsidP="006A46A3">
      <w:pPr>
        <w:pStyle w:val="Heading2"/>
        <w:framePr w:hSpace="0" w:wrap="auto" w:vAnchor="margin" w:hAnchor="text" w:yAlign="inline"/>
        <w:rPr>
          <w:color w:val="auto"/>
        </w:rPr>
      </w:pPr>
      <w:r w:rsidRPr="004365EE">
        <w:rPr>
          <w:color w:val="auto"/>
        </w:rPr>
        <w:t>Industrial Relations</w:t>
      </w:r>
    </w:p>
    <w:p w14:paraId="3605F590" w14:textId="01FA714E" w:rsidR="00833DDE" w:rsidRDefault="00833DDE" w:rsidP="00833DDE">
      <w:pPr>
        <w:spacing w:line="240" w:lineRule="auto"/>
        <w:rPr>
          <w:b w:val="0"/>
        </w:rPr>
      </w:pPr>
      <w:r w:rsidRPr="007E4F5C">
        <w:rPr>
          <w:b w:val="0"/>
        </w:rPr>
        <w:t>__</w:t>
      </w:r>
      <w:proofErr w:type="spellStart"/>
      <w:r>
        <w:rPr>
          <w:b w:val="0"/>
        </w:rPr>
        <w:t>industrial</w:t>
      </w:r>
      <w:r w:rsidR="00950D46">
        <w:rPr>
          <w:b w:val="0"/>
        </w:rPr>
        <w:t>R</w:t>
      </w:r>
      <w:r>
        <w:rPr>
          <w:b w:val="0"/>
        </w:rPr>
        <w:t>elations</w:t>
      </w:r>
      <w:proofErr w:type="spellEnd"/>
      <w:r w:rsidRPr="007E4F5C">
        <w:rPr>
          <w:b w:val="0"/>
        </w:rPr>
        <w:t>__</w:t>
      </w:r>
    </w:p>
    <w:p w14:paraId="0027E810" w14:textId="77777777" w:rsidR="00B27192" w:rsidRDefault="00B27192" w:rsidP="00833DDE">
      <w:pPr>
        <w:spacing w:after="200" w:line="360" w:lineRule="auto"/>
        <w:rPr>
          <w:b w:val="0"/>
          <w:bCs/>
          <w:noProof/>
          <w:lang w:val="en-AU"/>
        </w:rPr>
      </w:pPr>
    </w:p>
    <w:p w14:paraId="680A117C" w14:textId="77777777" w:rsidR="00643E22" w:rsidRDefault="00643E22" w:rsidP="006059AA">
      <w:pPr>
        <w:pStyle w:val="Heading2"/>
        <w:framePr w:hSpace="0" w:wrap="auto" w:vAnchor="margin" w:hAnchor="text" w:yAlign="inline"/>
        <w:rPr>
          <w:color w:val="auto"/>
        </w:rPr>
      </w:pPr>
    </w:p>
    <w:p w14:paraId="5D782A89" w14:textId="77777777" w:rsidR="00643E22" w:rsidRDefault="00643E22" w:rsidP="006059AA">
      <w:pPr>
        <w:pStyle w:val="Heading2"/>
        <w:framePr w:hSpace="0" w:wrap="auto" w:vAnchor="margin" w:hAnchor="text" w:yAlign="inline"/>
        <w:rPr>
          <w:color w:val="auto"/>
        </w:rPr>
      </w:pPr>
    </w:p>
    <w:p w14:paraId="0170BFC1" w14:textId="2789686F" w:rsidR="006059AA" w:rsidRPr="006059AA" w:rsidRDefault="006059AA" w:rsidP="006059AA">
      <w:pPr>
        <w:pStyle w:val="Heading2"/>
        <w:framePr w:hSpace="0" w:wrap="auto" w:vAnchor="margin" w:hAnchor="text" w:yAlign="inline"/>
        <w:rPr>
          <w:color w:val="auto"/>
        </w:rPr>
      </w:pPr>
      <w:r w:rsidRPr="006059AA">
        <w:rPr>
          <w:color w:val="auto"/>
        </w:rPr>
        <w:t xml:space="preserve">Community </w:t>
      </w:r>
      <w:r w:rsidR="008D42F9">
        <w:rPr>
          <w:color w:val="auto"/>
        </w:rPr>
        <w:t>E</w:t>
      </w:r>
      <w:r w:rsidRPr="006059AA">
        <w:rPr>
          <w:color w:val="auto"/>
        </w:rPr>
        <w:t xml:space="preserve">ngagement and </w:t>
      </w:r>
      <w:r w:rsidR="008D42F9">
        <w:rPr>
          <w:color w:val="auto"/>
        </w:rPr>
        <w:t>C</w:t>
      </w:r>
      <w:r w:rsidRPr="006059AA">
        <w:rPr>
          <w:color w:val="auto"/>
        </w:rPr>
        <w:t>onsultations.</w:t>
      </w:r>
    </w:p>
    <w:p w14:paraId="21AA1D90" w14:textId="6B57D367" w:rsidR="00360F6D" w:rsidRPr="00833DDE" w:rsidRDefault="00833DDE" w:rsidP="00360F6D">
      <w:pPr>
        <w:spacing w:line="360" w:lineRule="auto"/>
        <w:rPr>
          <w:rFonts w:cstheme="minorHAnsi"/>
          <w:b w:val="0"/>
          <w:szCs w:val="28"/>
          <w:lang w:val="en-AU"/>
        </w:rPr>
      </w:pPr>
      <w:r>
        <w:rPr>
          <w:rFonts w:cstheme="minorHAnsi"/>
          <w:b w:val="0"/>
          <w:szCs w:val="28"/>
          <w:lang w:val="en-AU"/>
        </w:rPr>
        <w:t>__</w:t>
      </w:r>
      <w:proofErr w:type="spellStart"/>
      <w:r>
        <w:rPr>
          <w:rFonts w:cstheme="minorHAnsi"/>
          <w:b w:val="0"/>
          <w:szCs w:val="28"/>
          <w:lang w:val="en-AU"/>
        </w:rPr>
        <w:t>community</w:t>
      </w:r>
      <w:r w:rsidR="00950D46">
        <w:rPr>
          <w:rFonts w:cstheme="minorHAnsi"/>
          <w:b w:val="0"/>
          <w:szCs w:val="28"/>
          <w:lang w:val="en-AU"/>
        </w:rPr>
        <w:t>E</w:t>
      </w:r>
      <w:r>
        <w:rPr>
          <w:rFonts w:cstheme="minorHAnsi"/>
          <w:b w:val="0"/>
          <w:szCs w:val="28"/>
          <w:lang w:val="en-AU"/>
        </w:rPr>
        <w:t>ngagement</w:t>
      </w:r>
      <w:r w:rsidR="00950D46">
        <w:rPr>
          <w:rFonts w:cstheme="minorHAnsi"/>
          <w:b w:val="0"/>
          <w:szCs w:val="28"/>
          <w:lang w:val="en-AU"/>
        </w:rPr>
        <w:t>A</w:t>
      </w:r>
      <w:r>
        <w:rPr>
          <w:rFonts w:cstheme="minorHAnsi"/>
          <w:b w:val="0"/>
          <w:szCs w:val="28"/>
          <w:lang w:val="en-AU"/>
        </w:rPr>
        <w:t>nd</w:t>
      </w:r>
      <w:r w:rsidR="00950D46">
        <w:rPr>
          <w:rFonts w:cstheme="minorHAnsi"/>
          <w:b w:val="0"/>
          <w:szCs w:val="28"/>
          <w:lang w:val="en-AU"/>
        </w:rPr>
        <w:t>C</w:t>
      </w:r>
      <w:r>
        <w:rPr>
          <w:rFonts w:cstheme="minorHAnsi"/>
          <w:b w:val="0"/>
          <w:szCs w:val="28"/>
          <w:lang w:val="en-AU"/>
        </w:rPr>
        <w:t>onsultations</w:t>
      </w:r>
      <w:proofErr w:type="spellEnd"/>
      <w:r>
        <w:rPr>
          <w:rFonts w:cstheme="minorHAnsi"/>
          <w:b w:val="0"/>
          <w:szCs w:val="28"/>
          <w:lang w:val="en-AU"/>
        </w:rPr>
        <w:t>__</w:t>
      </w:r>
    </w:p>
    <w:p w14:paraId="10211789" w14:textId="77777777" w:rsidR="00833DDE" w:rsidRPr="00360F6D" w:rsidRDefault="00833DDE" w:rsidP="00360F6D">
      <w:pPr>
        <w:spacing w:line="360" w:lineRule="auto"/>
        <w:rPr>
          <w:rFonts w:cstheme="minorHAnsi"/>
          <w:b w:val="0"/>
          <w:szCs w:val="28"/>
          <w:lang w:val="en-AU"/>
        </w:rPr>
      </w:pPr>
    </w:p>
    <w:p w14:paraId="42F1D19A" w14:textId="77777777" w:rsidR="00643E22" w:rsidRDefault="00643E22" w:rsidP="00B372C7">
      <w:pPr>
        <w:pStyle w:val="Heading2"/>
        <w:framePr w:hSpace="0" w:wrap="auto" w:vAnchor="margin" w:hAnchor="text" w:yAlign="inline"/>
        <w:rPr>
          <w:color w:val="auto"/>
        </w:rPr>
      </w:pPr>
    </w:p>
    <w:p w14:paraId="54C38958" w14:textId="77777777" w:rsidR="00643E22" w:rsidRDefault="00643E22" w:rsidP="00B372C7">
      <w:pPr>
        <w:pStyle w:val="Heading2"/>
        <w:framePr w:hSpace="0" w:wrap="auto" w:vAnchor="margin" w:hAnchor="text" w:yAlign="inline"/>
        <w:rPr>
          <w:color w:val="auto"/>
        </w:rPr>
      </w:pPr>
    </w:p>
    <w:p w14:paraId="212D89CB" w14:textId="5202E978" w:rsidR="00B372C7" w:rsidRPr="00B372C7" w:rsidRDefault="00B372C7" w:rsidP="00B372C7">
      <w:pPr>
        <w:pStyle w:val="Heading2"/>
        <w:framePr w:hSpace="0" w:wrap="auto" w:vAnchor="margin" w:hAnchor="text" w:yAlign="inline"/>
        <w:rPr>
          <w:color w:val="auto"/>
        </w:rPr>
      </w:pPr>
      <w:r w:rsidRPr="00B372C7">
        <w:rPr>
          <w:color w:val="auto"/>
        </w:rPr>
        <w:t>Management Systems</w:t>
      </w:r>
    </w:p>
    <w:p w14:paraId="6B0BE678" w14:textId="77777777" w:rsidR="00B372C7" w:rsidRDefault="00B372C7" w:rsidP="00B372C7">
      <w:pPr>
        <w:spacing w:line="292" w:lineRule="exact"/>
        <w:rPr>
          <w:rFonts w:ascii="Times New Roman" w:eastAsia="Times New Roman" w:hAnsi="Times New Roman"/>
        </w:rPr>
      </w:pPr>
    </w:p>
    <w:p w14:paraId="6C7544AE" w14:textId="4A9487E8" w:rsidR="00833DDE" w:rsidRDefault="00833DDE" w:rsidP="00833DDE">
      <w:pPr>
        <w:spacing w:line="360" w:lineRule="auto"/>
        <w:rPr>
          <w:rFonts w:cstheme="minorHAnsi"/>
          <w:b w:val="0"/>
          <w:szCs w:val="28"/>
          <w:lang w:val="en-AU"/>
        </w:rPr>
      </w:pPr>
      <w:r>
        <w:rPr>
          <w:rFonts w:cstheme="minorHAnsi"/>
          <w:b w:val="0"/>
          <w:szCs w:val="28"/>
          <w:lang w:val="en-AU"/>
        </w:rPr>
        <w:t>__</w:t>
      </w:r>
      <w:proofErr w:type="spellStart"/>
      <w:r w:rsidR="00950D46">
        <w:rPr>
          <w:rFonts w:cstheme="minorHAnsi"/>
          <w:b w:val="0"/>
          <w:szCs w:val="28"/>
          <w:lang w:val="en-AU"/>
        </w:rPr>
        <w:t>m</w:t>
      </w:r>
      <w:r>
        <w:rPr>
          <w:rFonts w:cstheme="minorHAnsi"/>
          <w:b w:val="0"/>
          <w:szCs w:val="28"/>
          <w:lang w:val="en-AU"/>
        </w:rPr>
        <w:t>anagement</w:t>
      </w:r>
      <w:r w:rsidR="00950D46">
        <w:rPr>
          <w:rFonts w:cstheme="minorHAnsi"/>
          <w:b w:val="0"/>
          <w:szCs w:val="28"/>
          <w:lang w:val="en-AU"/>
        </w:rPr>
        <w:t>S</w:t>
      </w:r>
      <w:r>
        <w:rPr>
          <w:rFonts w:cstheme="minorHAnsi"/>
          <w:b w:val="0"/>
          <w:szCs w:val="28"/>
          <w:lang w:val="en-AU"/>
        </w:rPr>
        <w:t>ystems</w:t>
      </w:r>
      <w:proofErr w:type="spellEnd"/>
      <w:r>
        <w:rPr>
          <w:rFonts w:cstheme="minorHAnsi"/>
          <w:b w:val="0"/>
          <w:szCs w:val="28"/>
          <w:lang w:val="en-AU"/>
        </w:rPr>
        <w:t>__</w:t>
      </w:r>
    </w:p>
    <w:p w14:paraId="0D512CB7" w14:textId="77777777" w:rsidR="00A14471" w:rsidRPr="00A14471" w:rsidRDefault="00A14471" w:rsidP="00A14471">
      <w:pPr>
        <w:spacing w:after="200" w:line="360" w:lineRule="auto"/>
        <w:rPr>
          <w:b w:val="0"/>
          <w:bCs/>
          <w:noProof/>
          <w:lang w:val="en-AU"/>
        </w:rPr>
      </w:pPr>
    </w:p>
    <w:p w14:paraId="79638365" w14:textId="79B4B432" w:rsidR="007C39F7" w:rsidRDefault="007C39F7" w:rsidP="007C39F7">
      <w:pPr>
        <w:spacing w:after="200" w:line="360" w:lineRule="auto"/>
        <w:rPr>
          <w:b w:val="0"/>
          <w:bCs/>
          <w:noProof/>
          <w:lang w:val="en-AU"/>
        </w:rPr>
      </w:pPr>
    </w:p>
    <w:p w14:paraId="2471E1C5" w14:textId="549DFFB4" w:rsidR="007C39F7" w:rsidRDefault="007C39F7" w:rsidP="007C39F7">
      <w:pPr>
        <w:spacing w:after="200" w:line="360" w:lineRule="auto"/>
        <w:rPr>
          <w:b w:val="0"/>
          <w:bCs/>
          <w:noProof/>
          <w:lang w:val="en-AU"/>
        </w:rPr>
      </w:pPr>
    </w:p>
    <w:p w14:paraId="7140F144" w14:textId="77777777" w:rsidR="00643E22" w:rsidRPr="00123288" w:rsidRDefault="00643E22" w:rsidP="007C39F7">
      <w:pPr>
        <w:spacing w:after="200" w:line="360" w:lineRule="auto"/>
        <w:rPr>
          <w:b w:val="0"/>
          <w:bCs/>
          <w:noProof/>
          <w:lang w:val="en-AU"/>
        </w:rPr>
      </w:pPr>
    </w:p>
    <w:tbl>
      <w:tblPr>
        <w:tblpPr w:leftFromText="180" w:rightFromText="180" w:vertAnchor="page" w:horzAnchor="margin" w:tblpX="-426" w:tblpY="841"/>
        <w:tblOverlap w:val="never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5593"/>
      </w:tblGrid>
      <w:tr w:rsidR="00063AE3" w14:paraId="333C9DBC" w14:textId="77777777" w:rsidTr="008D42F9">
        <w:trPr>
          <w:trHeight w:val="145"/>
        </w:trPr>
        <w:tc>
          <w:tcPr>
            <w:tcW w:w="55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C059AB" w14:textId="230DEB50" w:rsidR="00063AE3" w:rsidRDefault="00063AE3" w:rsidP="00063AE3">
            <w:pPr>
              <w:pStyle w:val="Heading1"/>
              <w:framePr w:hSpace="0" w:wrap="auto" w:vAnchor="margin" w:hAnchor="text" w:yAlign="inline"/>
              <w:jc w:val="left"/>
            </w:pPr>
            <w:bookmarkStart w:id="1" w:name="_Hlk97245857"/>
            <w:r>
              <w:lastRenderedPageBreak/>
              <w:t xml:space="preserve">RECENT </w:t>
            </w:r>
            <w:r w:rsidR="008C1176">
              <w:t>&amp;</w:t>
            </w:r>
            <w:r>
              <w:t xml:space="preserve"> CUR</w:t>
            </w:r>
            <w:r w:rsidR="006D23BE">
              <w:t>RE</w:t>
            </w:r>
            <w:r>
              <w:t>NT PROJECTS</w:t>
            </w:r>
          </w:p>
        </w:tc>
      </w:tr>
    </w:tbl>
    <w:p w14:paraId="4476F1FC" w14:textId="77777777" w:rsidR="009F2076" w:rsidRDefault="009F2076" w:rsidP="001E319B">
      <w:pPr>
        <w:spacing w:after="240"/>
        <w:rPr>
          <w:b w:val="0"/>
        </w:rPr>
      </w:pPr>
      <w:bookmarkStart w:id="2" w:name="_Hlk97660864"/>
      <w:bookmarkEnd w:id="1"/>
    </w:p>
    <w:p w14:paraId="0E9556D4" w14:textId="780FE236" w:rsidR="00643E22" w:rsidRDefault="00833DDE" w:rsidP="001E319B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 w:val="0"/>
        </w:rPr>
        <w:t>__</w:t>
      </w:r>
      <w:proofErr w:type="spellStart"/>
      <w:r>
        <w:rPr>
          <w:b w:val="0"/>
        </w:rPr>
        <w:t>recent</w:t>
      </w:r>
      <w:r w:rsidR="00950D46">
        <w:rPr>
          <w:b w:val="0"/>
        </w:rPr>
        <w:t>P</w:t>
      </w:r>
      <w:r>
        <w:rPr>
          <w:b w:val="0"/>
        </w:rPr>
        <w:t>rojects</w:t>
      </w:r>
      <w:proofErr w:type="spellEnd"/>
      <w:r>
        <w:rPr>
          <w:b w:val="0"/>
        </w:rPr>
        <w:t>__</w:t>
      </w:r>
    </w:p>
    <w:p w14:paraId="14E629CC" w14:textId="77777777" w:rsidR="00643E22" w:rsidRPr="00FB57FD" w:rsidRDefault="00643E22" w:rsidP="001E319B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EA68875" w14:textId="252B68DF" w:rsidR="0002016F" w:rsidRDefault="00EF0E1C" w:rsidP="0002016F">
      <w:pPr>
        <w:pStyle w:val="Heading2"/>
        <w:framePr w:hSpace="0" w:wrap="auto" w:vAnchor="margin" w:hAnchor="text" w:yAlign="inline"/>
        <w:rPr>
          <w:color w:val="auto"/>
        </w:rPr>
      </w:pPr>
      <w:r w:rsidRPr="00EF0E1C">
        <w:rPr>
          <w:color w:val="auto"/>
        </w:rPr>
        <w:t>Project</w:t>
      </w:r>
      <w:r w:rsidR="007C39F7">
        <w:rPr>
          <w:color w:val="auto"/>
        </w:rPr>
        <w:t>s</w:t>
      </w:r>
      <w:r w:rsidRPr="00EF0E1C">
        <w:rPr>
          <w:color w:val="auto"/>
        </w:rPr>
        <w:t xml:space="preserve"> Approach</w:t>
      </w:r>
      <w:r>
        <w:rPr>
          <w:color w:val="auto"/>
        </w:rPr>
        <w:t xml:space="preserve"> Strategy </w:t>
      </w:r>
    </w:p>
    <w:p w14:paraId="0D630357" w14:textId="77777777" w:rsidR="0002016F" w:rsidRPr="0002016F" w:rsidRDefault="0002016F" w:rsidP="0002016F"/>
    <w:bookmarkEnd w:id="2"/>
    <w:p w14:paraId="6C10D2C3" w14:textId="77777777" w:rsidR="002706C0" w:rsidRDefault="002706C0" w:rsidP="00833DDE">
      <w:pPr>
        <w:spacing w:after="240"/>
        <w:rPr>
          <w:b w:val="0"/>
        </w:rPr>
      </w:pPr>
    </w:p>
    <w:p w14:paraId="21B362FB" w14:textId="3EF22F64" w:rsidR="00833DDE" w:rsidRDefault="00833DDE" w:rsidP="00833DDE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 w:val="0"/>
        </w:rPr>
        <w:t>__</w:t>
      </w:r>
      <w:proofErr w:type="spellStart"/>
      <w:r>
        <w:rPr>
          <w:b w:val="0"/>
        </w:rPr>
        <w:t>project</w:t>
      </w:r>
      <w:r w:rsidR="00950D46">
        <w:rPr>
          <w:b w:val="0"/>
        </w:rPr>
        <w:t>A</w:t>
      </w:r>
      <w:r>
        <w:rPr>
          <w:b w:val="0"/>
        </w:rPr>
        <w:t>pproach</w:t>
      </w:r>
      <w:r w:rsidR="00950D46">
        <w:rPr>
          <w:b w:val="0"/>
        </w:rPr>
        <w:t>S</w:t>
      </w:r>
      <w:r>
        <w:rPr>
          <w:b w:val="0"/>
        </w:rPr>
        <w:t>trategy</w:t>
      </w:r>
      <w:proofErr w:type="spellEnd"/>
      <w:r>
        <w:rPr>
          <w:b w:val="0"/>
        </w:rPr>
        <w:t>__</w:t>
      </w:r>
    </w:p>
    <w:p w14:paraId="4539B2B7" w14:textId="77777777" w:rsidR="00833DDE" w:rsidRDefault="00833DDE" w:rsidP="00656E84">
      <w:pPr>
        <w:spacing w:line="360" w:lineRule="auto"/>
        <w:rPr>
          <w:rFonts w:cstheme="minorHAnsi"/>
          <w:b w:val="0"/>
          <w:bCs/>
          <w:szCs w:val="28"/>
          <w:lang w:val="en-GB"/>
        </w:rPr>
      </w:pPr>
    </w:p>
    <w:p w14:paraId="239EC8DA" w14:textId="1D8C1F2D" w:rsidR="00DE1F58" w:rsidRDefault="00DE1F58" w:rsidP="001F0AF0">
      <w:pPr>
        <w:spacing w:after="200"/>
        <w:rPr>
          <w:noProof/>
        </w:rPr>
      </w:pPr>
    </w:p>
    <w:p w14:paraId="2CEF6E87" w14:textId="77777777" w:rsidR="00EE22E8" w:rsidRDefault="00EE22E8" w:rsidP="001F0AF0">
      <w:pPr>
        <w:spacing w:after="200"/>
        <w:rPr>
          <w:noProof/>
        </w:rPr>
      </w:pPr>
    </w:p>
    <w:p w14:paraId="70E6FA58" w14:textId="77777777" w:rsidR="00643E22" w:rsidRDefault="00643E22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05280BD3" w14:textId="77777777" w:rsidR="00643E22" w:rsidRDefault="00643E22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24B6E55F" w14:textId="77777777" w:rsidR="00643E22" w:rsidRDefault="00643E22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2CF1AF9D" w14:textId="77777777" w:rsidR="00643E22" w:rsidRDefault="00643E22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23870D7C" w14:textId="77777777" w:rsidR="00643E22" w:rsidRDefault="00643E22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693D276A" w14:textId="77777777" w:rsidR="00643E22" w:rsidRDefault="00643E22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1CC49F04" w14:textId="77777777" w:rsidR="00643E22" w:rsidRDefault="00643E22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4DB139DA" w14:textId="77777777" w:rsidR="00643E22" w:rsidRDefault="00643E22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19038ECB" w14:textId="77777777" w:rsidR="00643E22" w:rsidRDefault="00643E22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3CF3A3F" w14:textId="77777777" w:rsidR="00643E22" w:rsidRDefault="00643E22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5537FC1" w14:textId="77777777" w:rsidR="00643E22" w:rsidRDefault="00643E22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D346B21" w14:textId="77777777" w:rsidR="009F2076" w:rsidRDefault="009F2076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2A013AAB" w14:textId="77777777" w:rsidR="009F2076" w:rsidRDefault="009F2076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333B53CD" w14:textId="768470C7" w:rsidR="00EE22E8" w:rsidRDefault="00EE22E8" w:rsidP="00EE22E8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  <w:r w:rsidRPr="00915422">
        <w:rPr>
          <w:rFonts w:cstheme="minorHAnsi"/>
          <w:szCs w:val="28"/>
          <w:lang w:val="en-AU"/>
        </w:rPr>
        <w:t>__</w:t>
      </w:r>
      <w:proofErr w:type="spellStart"/>
      <w:r w:rsidRPr="00915422">
        <w:rPr>
          <w:rFonts w:cstheme="minorHAnsi"/>
          <w:szCs w:val="28"/>
          <w:lang w:val="en-AU"/>
        </w:rPr>
        <w:t>owner</w:t>
      </w:r>
      <w:r w:rsidR="00950D46">
        <w:rPr>
          <w:rFonts w:cstheme="minorHAnsi"/>
          <w:szCs w:val="28"/>
          <w:lang w:val="en-AU"/>
        </w:rPr>
        <w:t>I</w:t>
      </w:r>
      <w:r w:rsidRPr="00915422">
        <w:rPr>
          <w:rFonts w:cstheme="minorHAnsi"/>
          <w:szCs w:val="28"/>
          <w:lang w:val="en-AU"/>
        </w:rPr>
        <w:t>nfo</w:t>
      </w:r>
      <w:proofErr w:type="spellEnd"/>
      <w:r w:rsidRPr="00915422">
        <w:rPr>
          <w:rFonts w:cstheme="minorHAnsi"/>
          <w:szCs w:val="28"/>
          <w:lang w:val="en-AU"/>
        </w:rPr>
        <w:t>__</w:t>
      </w:r>
    </w:p>
    <w:p w14:paraId="788D4041" w14:textId="77777777" w:rsidR="00EE22E8" w:rsidRDefault="00EE22E8" w:rsidP="001F0AF0">
      <w:pPr>
        <w:spacing w:after="200"/>
        <w:rPr>
          <w:noProof/>
        </w:rPr>
      </w:pPr>
    </w:p>
    <w:p w14:paraId="00B2978A" w14:textId="77777777" w:rsidR="00EE22E8" w:rsidRDefault="00EE22E8" w:rsidP="001F0AF0">
      <w:pPr>
        <w:spacing w:after="200"/>
        <w:rPr>
          <w:noProof/>
        </w:rPr>
      </w:pPr>
    </w:p>
    <w:p w14:paraId="7A7A918A" w14:textId="77777777" w:rsidR="00EE22E8" w:rsidRDefault="00EE22E8" w:rsidP="001F0AF0">
      <w:pPr>
        <w:spacing w:after="200"/>
        <w:rPr>
          <w:noProof/>
        </w:rPr>
      </w:pPr>
    </w:p>
    <w:p w14:paraId="4A731B02" w14:textId="7560595B" w:rsidR="00EE22E8" w:rsidRPr="009F2076" w:rsidRDefault="009F2076" w:rsidP="001F0AF0">
      <w:pPr>
        <w:spacing w:after="200"/>
        <w:rPr>
          <w:b w:val="0"/>
          <w:bCs/>
          <w:noProof/>
        </w:rPr>
      </w:pPr>
      <w:r w:rsidRPr="009F2076">
        <w:rPr>
          <w:rFonts w:cstheme="minorHAnsi"/>
          <w:b w:val="0"/>
          <w:bCs/>
          <w:szCs w:val="28"/>
          <w:lang w:val="en-AU"/>
        </w:rPr>
        <w:t>__</w:t>
      </w:r>
      <w:proofErr w:type="spellStart"/>
      <w:r w:rsidRPr="009F2076">
        <w:rPr>
          <w:rFonts w:cstheme="minorHAnsi"/>
          <w:b w:val="0"/>
          <w:bCs/>
          <w:szCs w:val="28"/>
          <w:lang w:val="en-AU"/>
        </w:rPr>
        <w:t>key</w:t>
      </w:r>
      <w:r w:rsidR="00950D46">
        <w:rPr>
          <w:rFonts w:cstheme="minorHAnsi"/>
          <w:b w:val="0"/>
          <w:bCs/>
          <w:szCs w:val="28"/>
          <w:lang w:val="en-AU"/>
        </w:rPr>
        <w:t>P</w:t>
      </w:r>
      <w:r w:rsidRPr="009F2076">
        <w:rPr>
          <w:rFonts w:cstheme="minorHAnsi"/>
          <w:b w:val="0"/>
          <w:bCs/>
          <w:szCs w:val="28"/>
          <w:lang w:val="en-AU"/>
        </w:rPr>
        <w:t>eople</w:t>
      </w:r>
      <w:proofErr w:type="spellEnd"/>
      <w:r w:rsidRPr="009F2076">
        <w:rPr>
          <w:rFonts w:cstheme="minorHAnsi"/>
          <w:b w:val="0"/>
          <w:bCs/>
          <w:szCs w:val="28"/>
          <w:lang w:val="en-AU"/>
        </w:rPr>
        <w:t>__</w:t>
      </w:r>
    </w:p>
    <w:p w14:paraId="7888DA13" w14:textId="77777777" w:rsidR="00EE22E8" w:rsidRDefault="00EE22E8" w:rsidP="001F0AF0">
      <w:pPr>
        <w:spacing w:after="200"/>
        <w:rPr>
          <w:noProof/>
        </w:rPr>
      </w:pPr>
    </w:p>
    <w:p w14:paraId="1C53FDCC" w14:textId="77777777" w:rsidR="00EE22E8" w:rsidRDefault="00EE22E8" w:rsidP="001F0AF0">
      <w:pPr>
        <w:spacing w:after="200"/>
        <w:rPr>
          <w:noProof/>
        </w:rPr>
      </w:pPr>
    </w:p>
    <w:p w14:paraId="6AA88D15" w14:textId="77777777" w:rsidR="00EE22E8" w:rsidRDefault="00EE22E8" w:rsidP="001F0AF0">
      <w:pPr>
        <w:spacing w:after="200"/>
        <w:rPr>
          <w:noProof/>
        </w:rPr>
      </w:pPr>
    </w:p>
    <w:p w14:paraId="33F86595" w14:textId="77777777" w:rsidR="00EE22E8" w:rsidRDefault="00EE22E8" w:rsidP="001F0AF0">
      <w:pPr>
        <w:spacing w:after="200"/>
        <w:rPr>
          <w:noProof/>
        </w:rPr>
      </w:pPr>
    </w:p>
    <w:p w14:paraId="3959D79F" w14:textId="77777777" w:rsidR="00EE22E8" w:rsidRDefault="00EE22E8" w:rsidP="001F0AF0">
      <w:pPr>
        <w:spacing w:after="200"/>
        <w:rPr>
          <w:noProof/>
        </w:rPr>
      </w:pPr>
    </w:p>
    <w:p w14:paraId="2E3B642E" w14:textId="77777777" w:rsidR="00EE22E8" w:rsidRDefault="00EE22E8" w:rsidP="001F0AF0">
      <w:pPr>
        <w:spacing w:after="200"/>
        <w:rPr>
          <w:noProof/>
        </w:rPr>
      </w:pPr>
    </w:p>
    <w:p w14:paraId="1C0F556A" w14:textId="77777777" w:rsidR="00EE22E8" w:rsidRDefault="00EE22E8" w:rsidP="001F0AF0">
      <w:pPr>
        <w:spacing w:after="200"/>
        <w:rPr>
          <w:noProof/>
        </w:rPr>
      </w:pPr>
    </w:p>
    <w:p w14:paraId="61E57793" w14:textId="77777777" w:rsidR="00EE22E8" w:rsidRDefault="00EE22E8" w:rsidP="001F0AF0">
      <w:pPr>
        <w:spacing w:after="200"/>
        <w:rPr>
          <w:noProof/>
        </w:rPr>
      </w:pPr>
    </w:p>
    <w:p w14:paraId="3460DA5C" w14:textId="77777777" w:rsidR="00EE22E8" w:rsidRDefault="00EE22E8" w:rsidP="001F0AF0">
      <w:pPr>
        <w:spacing w:after="200"/>
        <w:rPr>
          <w:noProof/>
        </w:rPr>
      </w:pPr>
    </w:p>
    <w:tbl>
      <w:tblPr>
        <w:tblpPr w:leftFromText="180" w:rightFromText="180" w:vertAnchor="page" w:horzAnchor="page" w:tblpX="331" w:tblpY="1201"/>
        <w:tblOverlap w:val="never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5293"/>
      </w:tblGrid>
      <w:tr w:rsidR="00254A4E" w14:paraId="55C61C68" w14:textId="77777777" w:rsidTr="00607F2B">
        <w:trPr>
          <w:trHeight w:val="179"/>
        </w:trPr>
        <w:tc>
          <w:tcPr>
            <w:tcW w:w="52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CFED0F" w14:textId="77777777" w:rsidR="00254A4E" w:rsidRDefault="00254A4E" w:rsidP="00607F2B">
            <w:pPr>
              <w:pStyle w:val="Heading1"/>
              <w:framePr w:hSpace="0" w:wrap="auto" w:vAnchor="margin" w:hAnchor="text" w:yAlign="inline"/>
              <w:jc w:val="left"/>
            </w:pPr>
            <w:r>
              <w:t>OUR LEADERSHIP</w:t>
            </w:r>
          </w:p>
        </w:tc>
      </w:tr>
    </w:tbl>
    <w:p w14:paraId="2016F580" w14:textId="77777777" w:rsidR="00915422" w:rsidRDefault="00915422" w:rsidP="00BE58F4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157C2D03" w14:textId="77777777" w:rsidR="0020549A" w:rsidRDefault="0020549A" w:rsidP="00BE58F4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051143A4" w14:textId="77777777" w:rsidR="0020549A" w:rsidRDefault="0020549A" w:rsidP="00BE58F4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0911535D" w14:textId="77777777" w:rsidR="00915422" w:rsidRDefault="00915422" w:rsidP="00BE58F4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1BE1F373" w14:textId="77777777" w:rsidR="0020549A" w:rsidRDefault="0020549A" w:rsidP="00BE58F4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69E89A25" w14:textId="77777777" w:rsidR="0020549A" w:rsidRDefault="0020549A" w:rsidP="00BE58F4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364B3108" w14:textId="5C1A2D10" w:rsidR="00BE58F4" w:rsidRPr="00EF6064" w:rsidRDefault="00BE58F4" w:rsidP="00BE58F4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tbl>
      <w:tblPr>
        <w:tblpPr w:leftFromText="180" w:rightFromText="180" w:vertAnchor="page" w:horzAnchor="margin" w:tblpY="889"/>
        <w:tblOverlap w:val="never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482"/>
      </w:tblGrid>
      <w:tr w:rsidR="004334A1" w14:paraId="3D2A5A6C" w14:textId="77777777" w:rsidTr="00607F2B">
        <w:trPr>
          <w:trHeight w:val="778"/>
        </w:trPr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3D27BD" w14:textId="622F98CC" w:rsidR="004334A1" w:rsidRDefault="004334A1" w:rsidP="00607F2B">
            <w:pPr>
              <w:pStyle w:val="Heading1"/>
              <w:framePr w:hSpace="0" w:wrap="auto" w:vAnchor="margin" w:hAnchor="text" w:yAlign="inline"/>
              <w:jc w:val="left"/>
            </w:pPr>
            <w:r>
              <w:t>AWARDS</w:t>
            </w:r>
            <w:r w:rsidR="00764F3F">
              <w:t xml:space="preserve"> &amp;</w:t>
            </w:r>
            <w:r>
              <w:t xml:space="preserve"> ACHIEVEMENTS</w:t>
            </w:r>
          </w:p>
        </w:tc>
      </w:tr>
    </w:tbl>
    <w:p w14:paraId="4F217A6B" w14:textId="77777777" w:rsidR="0020549A" w:rsidRDefault="0020549A" w:rsidP="001F0AF0">
      <w:pPr>
        <w:spacing w:after="200"/>
        <w:rPr>
          <w:noProof/>
        </w:rPr>
      </w:pPr>
    </w:p>
    <w:p w14:paraId="67DF078C" w14:textId="1358FD49" w:rsidR="004334A1" w:rsidRPr="0074041B" w:rsidRDefault="004334A1" w:rsidP="0074041B">
      <w:pPr>
        <w:pStyle w:val="Content"/>
        <w:framePr w:hSpace="0" w:wrap="auto" w:vAnchor="margin" w:hAnchor="text" w:yAlign="inline"/>
        <w:numPr>
          <w:ilvl w:val="0"/>
          <w:numId w:val="12"/>
        </w:numPr>
        <w:spacing w:line="360" w:lineRule="auto"/>
        <w:ind w:left="714" w:hanging="572"/>
        <w:rPr>
          <w:rFonts w:cstheme="minorHAnsi"/>
          <w:szCs w:val="28"/>
          <w:lang w:val="en-AU"/>
        </w:rPr>
      </w:pPr>
      <w:r w:rsidRPr="004334A1">
        <w:rPr>
          <w:rFonts w:cstheme="minorHAnsi"/>
          <w:szCs w:val="28"/>
          <w:lang w:val="en-AU"/>
        </w:rPr>
        <w:t>General safety on site awards with zero injuries</w:t>
      </w:r>
      <w:r>
        <w:rPr>
          <w:rFonts w:cstheme="minorHAnsi"/>
          <w:szCs w:val="28"/>
          <w:lang w:val="en-AU"/>
        </w:rPr>
        <w:t xml:space="preserve"> from </w:t>
      </w:r>
      <w:r w:rsidR="00572975">
        <w:rPr>
          <w:rFonts w:cstheme="minorHAnsi"/>
          <w:szCs w:val="28"/>
          <w:lang w:val="en-AU"/>
        </w:rPr>
        <w:t>the</w:t>
      </w:r>
      <w:r>
        <w:rPr>
          <w:rFonts w:cstheme="minorHAnsi"/>
          <w:szCs w:val="28"/>
          <w:lang w:val="en-AU"/>
        </w:rPr>
        <w:t xml:space="preserve"> developer partners.</w:t>
      </w:r>
    </w:p>
    <w:p w14:paraId="33E6E21C" w14:textId="3F751A4E" w:rsidR="004334A1" w:rsidRPr="0074041B" w:rsidRDefault="004334A1" w:rsidP="0074041B">
      <w:pPr>
        <w:pStyle w:val="Content"/>
        <w:framePr w:hSpace="0" w:wrap="auto" w:vAnchor="margin" w:hAnchor="text" w:yAlign="inline"/>
        <w:numPr>
          <w:ilvl w:val="0"/>
          <w:numId w:val="12"/>
        </w:numPr>
        <w:spacing w:line="360" w:lineRule="auto"/>
        <w:ind w:left="714" w:hanging="572"/>
        <w:rPr>
          <w:rFonts w:cstheme="minorHAnsi"/>
          <w:szCs w:val="28"/>
          <w:lang w:val="en-AU"/>
        </w:rPr>
      </w:pPr>
      <w:r>
        <w:rPr>
          <w:rFonts w:cstheme="minorHAnsi"/>
          <w:szCs w:val="28"/>
          <w:lang w:val="en-AU"/>
        </w:rPr>
        <w:t xml:space="preserve">Excellent in crew management from </w:t>
      </w:r>
      <w:r w:rsidR="00572975">
        <w:rPr>
          <w:rFonts w:cstheme="minorHAnsi"/>
          <w:szCs w:val="28"/>
          <w:lang w:val="en-AU"/>
        </w:rPr>
        <w:t>the</w:t>
      </w:r>
      <w:r>
        <w:rPr>
          <w:rFonts w:cstheme="minorHAnsi"/>
          <w:szCs w:val="28"/>
          <w:lang w:val="en-AU"/>
        </w:rPr>
        <w:t xml:space="preserve"> developer partners.</w:t>
      </w:r>
    </w:p>
    <w:p w14:paraId="3C81B056" w14:textId="3AF31CE4" w:rsidR="004334A1" w:rsidRDefault="004334A1" w:rsidP="0074041B">
      <w:pPr>
        <w:pStyle w:val="Content"/>
        <w:framePr w:hSpace="0" w:wrap="auto" w:vAnchor="margin" w:hAnchor="text" w:yAlign="inline"/>
        <w:numPr>
          <w:ilvl w:val="0"/>
          <w:numId w:val="12"/>
        </w:numPr>
        <w:spacing w:line="360" w:lineRule="auto"/>
        <w:ind w:left="714" w:hanging="572"/>
        <w:rPr>
          <w:rFonts w:cstheme="minorHAnsi"/>
          <w:szCs w:val="28"/>
          <w:lang w:val="en-AU"/>
        </w:rPr>
      </w:pPr>
      <w:r>
        <w:rPr>
          <w:rFonts w:cstheme="minorHAnsi"/>
          <w:szCs w:val="28"/>
          <w:lang w:val="en-AU"/>
        </w:rPr>
        <w:t xml:space="preserve">Achievement in completing projects within budget and on time from </w:t>
      </w:r>
      <w:r w:rsidR="00572975">
        <w:rPr>
          <w:rFonts w:cstheme="minorHAnsi"/>
          <w:szCs w:val="28"/>
          <w:lang w:val="en-AU"/>
        </w:rPr>
        <w:t>the</w:t>
      </w:r>
      <w:r>
        <w:rPr>
          <w:rFonts w:cstheme="minorHAnsi"/>
          <w:szCs w:val="28"/>
          <w:lang w:val="en-AU"/>
        </w:rPr>
        <w:t xml:space="preserve"> developer partners and investors. </w:t>
      </w:r>
    </w:p>
    <w:p w14:paraId="47A4070D" w14:textId="77777777" w:rsidR="0074041B" w:rsidRPr="004334A1" w:rsidRDefault="0074041B" w:rsidP="0074041B">
      <w:pPr>
        <w:pStyle w:val="Content"/>
        <w:framePr w:hSpace="0" w:wrap="auto" w:vAnchor="margin" w:hAnchor="text" w:yAlign="inline"/>
        <w:spacing w:line="360" w:lineRule="auto"/>
        <w:ind w:left="720"/>
        <w:rPr>
          <w:rFonts w:cstheme="minorHAnsi"/>
          <w:szCs w:val="28"/>
          <w:lang w:val="en-AU"/>
        </w:rPr>
      </w:pPr>
    </w:p>
    <w:p w14:paraId="79360023" w14:textId="77777777" w:rsidR="00950D46" w:rsidRDefault="00950D46" w:rsidP="00950D46">
      <w:pPr>
        <w:spacing w:after="200"/>
      </w:pPr>
      <w:r>
        <w:t>__</w:t>
      </w:r>
      <w:proofErr w:type="spellStart"/>
      <w:r>
        <w:t>awardAndAchivements</w:t>
      </w:r>
      <w:proofErr w:type="spellEnd"/>
      <w:r>
        <w:t>__</w:t>
      </w:r>
    </w:p>
    <w:p w14:paraId="554E76A6" w14:textId="3E2AA9D4" w:rsidR="000E6EF9" w:rsidRDefault="000E6EF9" w:rsidP="001F0AF0">
      <w:pPr>
        <w:spacing w:after="200"/>
        <w:rPr>
          <w:noProof/>
        </w:rPr>
      </w:pPr>
    </w:p>
    <w:p w14:paraId="05C1F699" w14:textId="7D1DF11E" w:rsidR="000E6EF9" w:rsidRDefault="000E6EF9" w:rsidP="001F0AF0">
      <w:pPr>
        <w:spacing w:after="200"/>
        <w:rPr>
          <w:noProof/>
        </w:rPr>
      </w:pPr>
    </w:p>
    <w:p w14:paraId="00B80C2E" w14:textId="2FB7F2FD" w:rsidR="000E6EF9" w:rsidRDefault="000E6EF9" w:rsidP="001F0AF0">
      <w:pPr>
        <w:spacing w:after="200"/>
        <w:rPr>
          <w:noProof/>
        </w:rPr>
      </w:pPr>
    </w:p>
    <w:p w14:paraId="3EF1A92E" w14:textId="57F423D0" w:rsidR="000E6EF9" w:rsidRDefault="000E6EF9" w:rsidP="001F0AF0">
      <w:pPr>
        <w:spacing w:after="200"/>
        <w:rPr>
          <w:noProof/>
        </w:rPr>
      </w:pPr>
    </w:p>
    <w:p w14:paraId="4C0EB97B" w14:textId="6BEE7222" w:rsidR="000E6EF9" w:rsidRDefault="000E6EF9" w:rsidP="001F0AF0">
      <w:pPr>
        <w:spacing w:after="200"/>
        <w:rPr>
          <w:noProof/>
        </w:rPr>
      </w:pPr>
    </w:p>
    <w:p w14:paraId="359D6303" w14:textId="71EC29DA" w:rsidR="000E6EF9" w:rsidRDefault="000E6EF9" w:rsidP="001F0AF0">
      <w:pPr>
        <w:spacing w:after="200"/>
        <w:rPr>
          <w:noProof/>
        </w:rPr>
      </w:pPr>
    </w:p>
    <w:p w14:paraId="0C0E8024" w14:textId="2356A6F1" w:rsidR="000E6EF9" w:rsidRDefault="000E6EF9" w:rsidP="001F0AF0">
      <w:pPr>
        <w:spacing w:after="200"/>
        <w:rPr>
          <w:noProof/>
        </w:rPr>
      </w:pPr>
    </w:p>
    <w:p w14:paraId="4E4F386D" w14:textId="5034955F" w:rsidR="000E6EF9" w:rsidRDefault="000E6EF9" w:rsidP="001F0AF0">
      <w:pPr>
        <w:spacing w:after="200"/>
        <w:rPr>
          <w:noProof/>
        </w:rPr>
      </w:pPr>
    </w:p>
    <w:p w14:paraId="0C534D4F" w14:textId="72C98379" w:rsidR="000E6EF9" w:rsidRDefault="000E6EF9" w:rsidP="001F0AF0">
      <w:pPr>
        <w:spacing w:after="200"/>
        <w:rPr>
          <w:noProof/>
        </w:rPr>
      </w:pPr>
    </w:p>
    <w:p w14:paraId="37C5A681" w14:textId="34916BEB" w:rsidR="000E6EF9" w:rsidRDefault="000E6EF9" w:rsidP="001F0AF0">
      <w:pPr>
        <w:spacing w:after="200"/>
        <w:rPr>
          <w:noProof/>
        </w:rPr>
      </w:pPr>
    </w:p>
    <w:p w14:paraId="320B1A26" w14:textId="6EF6EFC8" w:rsidR="00EF0E1C" w:rsidRDefault="00EF0E1C" w:rsidP="001F0AF0">
      <w:pPr>
        <w:spacing w:after="200"/>
        <w:rPr>
          <w:noProof/>
        </w:rPr>
      </w:pPr>
    </w:p>
    <w:p w14:paraId="1259AC8B" w14:textId="153CFEBB" w:rsidR="00EF0E1C" w:rsidRDefault="00EF0E1C" w:rsidP="001F0AF0">
      <w:pPr>
        <w:spacing w:after="200"/>
        <w:rPr>
          <w:noProof/>
        </w:rPr>
      </w:pPr>
    </w:p>
    <w:p w14:paraId="585331AE" w14:textId="77777777" w:rsidR="0086772A" w:rsidRDefault="0086772A" w:rsidP="004422D7">
      <w:pPr>
        <w:spacing w:after="200"/>
      </w:pPr>
    </w:p>
    <w:tbl>
      <w:tblPr>
        <w:tblpPr w:leftFromText="180" w:rightFromText="180" w:vertAnchor="page" w:horzAnchor="margin" w:tblpY="781"/>
        <w:tblOverlap w:val="never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245"/>
      </w:tblGrid>
      <w:tr w:rsidR="0086772A" w:rsidRPr="00EF0E1C" w14:paraId="727E355D" w14:textId="77777777" w:rsidTr="00607F2B">
        <w:trPr>
          <w:trHeight w:val="147"/>
        </w:trPr>
        <w:tc>
          <w:tcPr>
            <w:tcW w:w="424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0A4177" w14:textId="08609E57" w:rsidR="0086772A" w:rsidRPr="00EF0E1C" w:rsidRDefault="009F0797" w:rsidP="00607F2B">
            <w:pPr>
              <w:pStyle w:val="Heading1"/>
              <w:framePr w:hSpace="0" w:wrap="auto" w:vAnchor="margin" w:hAnchor="text" w:yAlign="inline"/>
            </w:pPr>
            <w:r>
              <w:lastRenderedPageBreak/>
              <w:t>BUSINESS COMMITMENT</w:t>
            </w:r>
          </w:p>
        </w:tc>
      </w:tr>
    </w:tbl>
    <w:p w14:paraId="4A5EEE74" w14:textId="77777777" w:rsidR="00643E22" w:rsidRDefault="00643E22" w:rsidP="00BE58F4">
      <w:pPr>
        <w:spacing w:line="376" w:lineRule="auto"/>
        <w:ind w:right="1960"/>
        <w:rPr>
          <w:rFonts w:eastAsia="Times New Roman" w:cstheme="minorHAnsi"/>
          <w:b w:val="0"/>
          <w:bCs/>
          <w:szCs w:val="28"/>
        </w:rPr>
      </w:pPr>
    </w:p>
    <w:p w14:paraId="014AF809" w14:textId="77777777" w:rsidR="00643E22" w:rsidRDefault="00643E22" w:rsidP="00BE58F4">
      <w:pPr>
        <w:spacing w:line="376" w:lineRule="auto"/>
        <w:ind w:right="1960"/>
        <w:rPr>
          <w:rFonts w:eastAsia="Times New Roman" w:cstheme="minorHAnsi"/>
          <w:b w:val="0"/>
          <w:bCs/>
          <w:szCs w:val="28"/>
        </w:rPr>
      </w:pPr>
    </w:p>
    <w:p w14:paraId="6B5695AB" w14:textId="77777777" w:rsidR="00643E22" w:rsidRDefault="00643E22" w:rsidP="00BE58F4">
      <w:pPr>
        <w:spacing w:line="376" w:lineRule="auto"/>
        <w:ind w:right="1960"/>
        <w:rPr>
          <w:rFonts w:eastAsia="Times New Roman" w:cstheme="minorHAnsi"/>
          <w:b w:val="0"/>
          <w:bCs/>
          <w:szCs w:val="28"/>
        </w:rPr>
      </w:pPr>
    </w:p>
    <w:p w14:paraId="0F04AFA6" w14:textId="77777777" w:rsidR="00643E22" w:rsidRDefault="00643E22" w:rsidP="00BE58F4">
      <w:pPr>
        <w:spacing w:line="376" w:lineRule="auto"/>
        <w:ind w:right="1960"/>
        <w:rPr>
          <w:rFonts w:eastAsia="Times New Roman" w:cstheme="minorHAnsi"/>
          <w:b w:val="0"/>
          <w:bCs/>
          <w:szCs w:val="28"/>
        </w:rPr>
      </w:pPr>
    </w:p>
    <w:p w14:paraId="0125720F" w14:textId="449ECE1E" w:rsidR="00C42742" w:rsidRPr="00BE58F4" w:rsidRDefault="00BE58F4" w:rsidP="00BE58F4">
      <w:pPr>
        <w:spacing w:line="376" w:lineRule="auto"/>
        <w:ind w:right="1960"/>
        <w:rPr>
          <w:rFonts w:eastAsia="Times New Roman" w:cstheme="minorHAnsi"/>
          <w:b w:val="0"/>
          <w:bCs/>
          <w:szCs w:val="28"/>
        </w:rPr>
      </w:pPr>
      <w:r w:rsidRPr="00BE58F4">
        <w:rPr>
          <w:rFonts w:eastAsia="Times New Roman" w:cstheme="minorHAnsi"/>
          <w:b w:val="0"/>
          <w:bCs/>
          <w:szCs w:val="28"/>
        </w:rPr>
        <w:t>__</w:t>
      </w:r>
      <w:proofErr w:type="spellStart"/>
      <w:r w:rsidRPr="00BE58F4">
        <w:rPr>
          <w:rFonts w:eastAsia="Times New Roman" w:cstheme="minorHAnsi"/>
          <w:b w:val="0"/>
          <w:bCs/>
          <w:szCs w:val="28"/>
        </w:rPr>
        <w:t>business</w:t>
      </w:r>
      <w:r w:rsidR="00950D46">
        <w:rPr>
          <w:rFonts w:eastAsia="Times New Roman" w:cstheme="minorHAnsi"/>
          <w:b w:val="0"/>
          <w:bCs/>
          <w:szCs w:val="28"/>
        </w:rPr>
        <w:t>C</w:t>
      </w:r>
      <w:r w:rsidRPr="00BE58F4">
        <w:rPr>
          <w:rFonts w:eastAsia="Times New Roman" w:cstheme="minorHAnsi"/>
          <w:b w:val="0"/>
          <w:bCs/>
          <w:szCs w:val="28"/>
        </w:rPr>
        <w:t>ommitment</w:t>
      </w:r>
      <w:proofErr w:type="spellEnd"/>
      <w:r w:rsidRPr="00BE58F4">
        <w:rPr>
          <w:rFonts w:eastAsia="Times New Roman" w:cstheme="minorHAnsi"/>
          <w:b w:val="0"/>
          <w:bCs/>
          <w:szCs w:val="28"/>
        </w:rPr>
        <w:t>__</w:t>
      </w:r>
    </w:p>
    <w:p w14:paraId="4037ABFD" w14:textId="77777777" w:rsidR="00C42742" w:rsidRDefault="00C42742" w:rsidP="00C42742">
      <w:pPr>
        <w:spacing w:line="376" w:lineRule="auto"/>
        <w:ind w:left="1320" w:right="1960"/>
        <w:rPr>
          <w:rFonts w:ascii="Times New Roman" w:eastAsia="Times New Roman" w:hAnsi="Times New Roman"/>
          <w:sz w:val="26"/>
        </w:rPr>
      </w:pPr>
    </w:p>
    <w:p w14:paraId="2951C5A0" w14:textId="62F34720" w:rsidR="00C42742" w:rsidRDefault="00C4274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29FC88F8" w14:textId="581F4C9D" w:rsidR="00DD7FE5" w:rsidRDefault="00DD7FE5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43CAF78E" w14:textId="5C87D83A" w:rsidR="00DD7FE5" w:rsidRDefault="00DD7FE5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627F1A83" w14:textId="4128ED94" w:rsidR="00DD7FE5" w:rsidRDefault="00DD7FE5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A2F265F" w14:textId="77777777" w:rsidR="00DD7FE5" w:rsidRDefault="00DD7FE5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2973563" w14:textId="0DE80138" w:rsidR="00B97F18" w:rsidRDefault="00B97F18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18837293" w14:textId="05CF31D8" w:rsidR="00B97F18" w:rsidRDefault="00B97F18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13C7C977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7FBBFBDD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2D12F0F3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388B3230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E4F83A2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FD731C0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8C1A334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4463467A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D360114" w14:textId="7BD43F2B" w:rsidR="00B97F18" w:rsidRDefault="00B97F18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18884BD6" w14:textId="3FD203EB" w:rsidR="00B97F18" w:rsidRDefault="00B97F18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tbl>
      <w:tblPr>
        <w:tblpPr w:leftFromText="180" w:rightFromText="180" w:vertAnchor="page" w:horzAnchor="margin" w:tblpY="781"/>
        <w:tblOverlap w:val="never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245"/>
      </w:tblGrid>
      <w:tr w:rsidR="00B97F18" w:rsidRPr="00EF0E1C" w14:paraId="04AA2EB6" w14:textId="77777777" w:rsidTr="00607F2B">
        <w:trPr>
          <w:trHeight w:val="147"/>
        </w:trPr>
        <w:tc>
          <w:tcPr>
            <w:tcW w:w="424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8BCFA7" w14:textId="2619D5DE" w:rsidR="00B97F18" w:rsidRPr="00EF0E1C" w:rsidRDefault="00B97F18" w:rsidP="00607F2B">
            <w:pPr>
              <w:pStyle w:val="Heading1"/>
              <w:framePr w:hSpace="0" w:wrap="auto" w:vAnchor="margin" w:hAnchor="text" w:yAlign="inline"/>
            </w:pPr>
            <w:r>
              <w:lastRenderedPageBreak/>
              <w:t>OUR INSURANCES</w:t>
            </w: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3"/>
        <w:gridCol w:w="2287"/>
        <w:gridCol w:w="2286"/>
        <w:gridCol w:w="3693"/>
      </w:tblGrid>
      <w:tr w:rsidR="00B97F18" w14:paraId="6994EFE4" w14:textId="77777777" w:rsidTr="00A654E0">
        <w:trPr>
          <w:trHeight w:val="649"/>
        </w:trPr>
        <w:tc>
          <w:tcPr>
            <w:tcW w:w="2433" w:type="dxa"/>
          </w:tcPr>
          <w:p w14:paraId="7ADBF0B5" w14:textId="01AAEC3F" w:rsidR="00B97F18" w:rsidRPr="00B97F18" w:rsidRDefault="00B97F18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b/>
                <w:bCs/>
                <w:sz w:val="32"/>
                <w:szCs w:val="32"/>
                <w:lang w:val="en-AU"/>
              </w:rPr>
            </w:pPr>
            <w:r>
              <w:rPr>
                <w:rFonts w:cstheme="minorHAnsi"/>
                <w:szCs w:val="28"/>
                <w:lang w:val="en-AU"/>
              </w:rPr>
              <w:t xml:space="preserve"> </w:t>
            </w:r>
            <w:r w:rsidRPr="00B97F18">
              <w:rPr>
                <w:rFonts w:cstheme="minorHAnsi"/>
                <w:b/>
                <w:bCs/>
                <w:sz w:val="32"/>
                <w:szCs w:val="32"/>
                <w:lang w:val="en-AU"/>
              </w:rPr>
              <w:t>Insurance Type</w:t>
            </w:r>
          </w:p>
        </w:tc>
        <w:tc>
          <w:tcPr>
            <w:tcW w:w="2287" w:type="dxa"/>
          </w:tcPr>
          <w:p w14:paraId="62AE4B02" w14:textId="2D5A6732" w:rsidR="00B97F18" w:rsidRPr="00B97F18" w:rsidRDefault="00B97F18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b/>
                <w:bCs/>
                <w:sz w:val="32"/>
                <w:szCs w:val="32"/>
                <w:lang w:val="en-AU"/>
              </w:rPr>
            </w:pPr>
            <w:r w:rsidRPr="00B97F18">
              <w:rPr>
                <w:rFonts w:cstheme="minorHAnsi"/>
                <w:b/>
                <w:bCs/>
                <w:sz w:val="32"/>
                <w:szCs w:val="32"/>
                <w:lang w:val="en-AU"/>
              </w:rPr>
              <w:t>Insurance Provider</w:t>
            </w:r>
          </w:p>
        </w:tc>
        <w:tc>
          <w:tcPr>
            <w:tcW w:w="2286" w:type="dxa"/>
          </w:tcPr>
          <w:p w14:paraId="53808449" w14:textId="451D996E" w:rsidR="00B97F18" w:rsidRPr="00B97F18" w:rsidRDefault="00B97F18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b/>
                <w:bCs/>
                <w:sz w:val="32"/>
                <w:szCs w:val="32"/>
                <w:lang w:val="en-AU"/>
              </w:rPr>
            </w:pPr>
            <w:r w:rsidRPr="00B97F18">
              <w:rPr>
                <w:rFonts w:cstheme="minorHAnsi"/>
                <w:b/>
                <w:bCs/>
                <w:sz w:val="32"/>
                <w:szCs w:val="32"/>
                <w:lang w:val="en-AU"/>
              </w:rPr>
              <w:t xml:space="preserve">Policy number </w:t>
            </w:r>
          </w:p>
        </w:tc>
        <w:tc>
          <w:tcPr>
            <w:tcW w:w="3693" w:type="dxa"/>
          </w:tcPr>
          <w:p w14:paraId="045FC854" w14:textId="166B05F0" w:rsidR="00B97F18" w:rsidRDefault="00A654E0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  <w:r w:rsidRPr="00A654E0">
              <w:rPr>
                <w:rFonts w:cstheme="minorHAnsi"/>
                <w:b/>
                <w:bCs/>
                <w:sz w:val="32"/>
                <w:szCs w:val="32"/>
                <w:lang w:val="en-AU"/>
              </w:rPr>
              <w:t>Insurance Limit</w:t>
            </w:r>
          </w:p>
        </w:tc>
      </w:tr>
      <w:tr w:rsidR="00B97F18" w14:paraId="03A3C9B8" w14:textId="77777777" w:rsidTr="00A654E0">
        <w:trPr>
          <w:trHeight w:val="549"/>
        </w:trPr>
        <w:tc>
          <w:tcPr>
            <w:tcW w:w="2433" w:type="dxa"/>
          </w:tcPr>
          <w:p w14:paraId="2AAE05BA" w14:textId="0DA8CA7C" w:rsidR="00B97F18" w:rsidRDefault="00A654E0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  <w:r>
              <w:rPr>
                <w:rFonts w:cstheme="minorHAnsi"/>
                <w:szCs w:val="28"/>
                <w:lang w:val="en-AU"/>
              </w:rPr>
              <w:t xml:space="preserve">Public Liability </w:t>
            </w:r>
          </w:p>
        </w:tc>
        <w:tc>
          <w:tcPr>
            <w:tcW w:w="2287" w:type="dxa"/>
          </w:tcPr>
          <w:p w14:paraId="711E7F64" w14:textId="3C36C903" w:rsidR="00B97F18" w:rsidRDefault="00791297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  <w:r>
              <w:rPr>
                <w:rFonts w:cstheme="minorHAnsi"/>
                <w:szCs w:val="28"/>
                <w:lang w:val="en-AU"/>
              </w:rPr>
              <w:t>High Street Underwriting Agency</w:t>
            </w:r>
          </w:p>
        </w:tc>
        <w:tc>
          <w:tcPr>
            <w:tcW w:w="2286" w:type="dxa"/>
          </w:tcPr>
          <w:p w14:paraId="3A0A22D4" w14:textId="10659685" w:rsidR="00B97F18" w:rsidRDefault="00B97F18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</w:p>
        </w:tc>
        <w:tc>
          <w:tcPr>
            <w:tcW w:w="3693" w:type="dxa"/>
          </w:tcPr>
          <w:p w14:paraId="31E6F077" w14:textId="37494194" w:rsidR="00B97F18" w:rsidRDefault="00B97F18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</w:p>
        </w:tc>
      </w:tr>
      <w:tr w:rsidR="00B97F18" w14:paraId="4E908DC7" w14:textId="77777777" w:rsidTr="00A654E0">
        <w:trPr>
          <w:trHeight w:val="566"/>
        </w:trPr>
        <w:tc>
          <w:tcPr>
            <w:tcW w:w="2433" w:type="dxa"/>
          </w:tcPr>
          <w:p w14:paraId="20A978FF" w14:textId="44A7B934" w:rsidR="00B97F18" w:rsidRDefault="00A654E0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  <w:r>
              <w:rPr>
                <w:rFonts w:cstheme="minorHAnsi"/>
                <w:szCs w:val="28"/>
                <w:lang w:val="en-AU"/>
              </w:rPr>
              <w:t xml:space="preserve">Workers’ Compensation </w:t>
            </w:r>
          </w:p>
        </w:tc>
        <w:tc>
          <w:tcPr>
            <w:tcW w:w="2287" w:type="dxa"/>
          </w:tcPr>
          <w:p w14:paraId="209387E2" w14:textId="6B0B4162" w:rsidR="00B97F18" w:rsidRDefault="00791297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  <w:r>
              <w:rPr>
                <w:rFonts w:cstheme="minorHAnsi"/>
                <w:szCs w:val="28"/>
                <w:lang w:val="en-AU"/>
              </w:rPr>
              <w:t>iCare</w:t>
            </w:r>
          </w:p>
        </w:tc>
        <w:tc>
          <w:tcPr>
            <w:tcW w:w="2286" w:type="dxa"/>
          </w:tcPr>
          <w:p w14:paraId="56D0BA3F" w14:textId="244C384C" w:rsidR="00B97F18" w:rsidRDefault="00B97F18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</w:p>
        </w:tc>
        <w:tc>
          <w:tcPr>
            <w:tcW w:w="3693" w:type="dxa"/>
          </w:tcPr>
          <w:p w14:paraId="2085F83A" w14:textId="00452F36" w:rsidR="00B97F18" w:rsidRDefault="00B97F18" w:rsidP="00C42742">
            <w:pPr>
              <w:pStyle w:val="Content"/>
              <w:framePr w:hSpace="0" w:wrap="auto" w:vAnchor="margin" w:hAnchor="text" w:yAlign="inline"/>
              <w:spacing w:line="360" w:lineRule="auto"/>
              <w:rPr>
                <w:rFonts w:cstheme="minorHAnsi"/>
                <w:szCs w:val="28"/>
                <w:lang w:val="en-AU"/>
              </w:rPr>
            </w:pPr>
          </w:p>
        </w:tc>
      </w:tr>
    </w:tbl>
    <w:p w14:paraId="76ED2A88" w14:textId="0E7A2412" w:rsidR="00B97F18" w:rsidRDefault="00B97F18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7EC67524" w14:textId="1E88E589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04DA6B33" w14:textId="4A4F405E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7C235DF2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422B8D44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2D4F7145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6D23F7F8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71799C27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00D92BC7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EB8FE6F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4DB81BA2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10B22D0C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4EBA2ED0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1991A95E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2428A728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3C6AAE7F" w14:textId="77777777" w:rsidR="00643E22" w:rsidRDefault="00643E22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D6542DE" w14:textId="7FD4758A" w:rsidR="009E66DA" w:rsidRDefault="00BE58F4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  <w:r w:rsidRPr="00BE58F4">
        <w:rPr>
          <w:rFonts w:cstheme="minorHAnsi"/>
          <w:szCs w:val="28"/>
          <w:lang w:val="en-AU"/>
        </w:rPr>
        <w:lastRenderedPageBreak/>
        <w:t>__</w:t>
      </w:r>
      <w:proofErr w:type="spellStart"/>
      <w:r w:rsidRPr="00BE58F4">
        <w:rPr>
          <w:rFonts w:cstheme="minorHAnsi"/>
          <w:szCs w:val="28"/>
          <w:lang w:val="en-AU"/>
        </w:rPr>
        <w:t>images</w:t>
      </w:r>
      <w:r w:rsidR="003C2329">
        <w:rPr>
          <w:rFonts w:cstheme="minorHAnsi"/>
          <w:szCs w:val="28"/>
          <w:lang w:val="en-AU"/>
        </w:rPr>
        <w:t>A</w:t>
      </w:r>
      <w:r w:rsidRPr="00BE58F4">
        <w:rPr>
          <w:rFonts w:cstheme="minorHAnsi"/>
          <w:szCs w:val="28"/>
          <w:lang w:val="en-AU"/>
        </w:rPr>
        <w:t>ttached</w:t>
      </w:r>
      <w:proofErr w:type="spellEnd"/>
      <w:r w:rsidRPr="00BE58F4">
        <w:rPr>
          <w:rFonts w:cstheme="minorHAnsi"/>
          <w:szCs w:val="28"/>
          <w:lang w:val="en-AU"/>
        </w:rPr>
        <w:t>__</w:t>
      </w:r>
    </w:p>
    <w:p w14:paraId="2AC83FF8" w14:textId="5F4AC6A3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2B3483C" w14:textId="42E70AA7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34906EE0" w14:textId="23FA68C9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58929F97" w14:textId="0C014305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2774BE28" w14:textId="44AFC5DE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2646BE7A" w14:textId="03060639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19295927" w14:textId="624DF998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646D378C" w14:textId="4CF8F550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05E7D6C8" w14:textId="2A276C88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457B67E3" w14:textId="2A4D3812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6F6CE4C0" w14:textId="3F908E44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tbl>
      <w:tblPr>
        <w:tblpPr w:leftFromText="180" w:rightFromText="180" w:vertAnchor="page" w:horzAnchor="margin" w:tblpY="781"/>
        <w:tblOverlap w:val="never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245"/>
      </w:tblGrid>
      <w:tr w:rsidR="009E66DA" w:rsidRPr="00EF0E1C" w14:paraId="5E9F5433" w14:textId="77777777" w:rsidTr="00201283">
        <w:trPr>
          <w:trHeight w:val="147"/>
        </w:trPr>
        <w:tc>
          <w:tcPr>
            <w:tcW w:w="424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FACD36" w14:textId="2E5AFB45" w:rsidR="009E66DA" w:rsidRPr="00EF0E1C" w:rsidRDefault="009E66DA" w:rsidP="00201283">
            <w:pPr>
              <w:pStyle w:val="Heading1"/>
              <w:framePr w:hSpace="0" w:wrap="auto" w:vAnchor="margin" w:hAnchor="text" w:yAlign="inline"/>
            </w:pPr>
            <w:r>
              <w:t>ATTACHMENTS</w:t>
            </w:r>
          </w:p>
        </w:tc>
      </w:tr>
    </w:tbl>
    <w:p w14:paraId="4C2867A0" w14:textId="451C3D9E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67749DBA" w14:textId="7FD3E5C6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7F22CAC5" w14:textId="74C9F2DB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0276AF2D" w14:textId="1E2B0F51" w:rsidR="009E66DA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p w14:paraId="74F75238" w14:textId="62510986" w:rsidR="009E66DA" w:rsidRPr="00C42742" w:rsidRDefault="009E66DA" w:rsidP="00C42742">
      <w:pPr>
        <w:pStyle w:val="Content"/>
        <w:framePr w:hSpace="0" w:wrap="auto" w:vAnchor="margin" w:hAnchor="text" w:yAlign="inline"/>
        <w:spacing w:line="360" w:lineRule="auto"/>
        <w:rPr>
          <w:rFonts w:cstheme="minorHAnsi"/>
          <w:szCs w:val="28"/>
          <w:lang w:val="en-AU"/>
        </w:rPr>
      </w:pPr>
    </w:p>
    <w:sectPr w:rsidR="009E66DA" w:rsidRPr="00C42742" w:rsidSect="00254A4E">
      <w:headerReference w:type="even" r:id="rId20"/>
      <w:headerReference w:type="default" r:id="rId21"/>
      <w:footerReference w:type="even" r:id="rId22"/>
      <w:footerReference w:type="default" r:id="rId23"/>
      <w:pgSz w:w="12240" w:h="15840" w:code="1"/>
      <w:pgMar w:top="1135" w:right="616" w:bottom="720" w:left="851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9C475" w14:textId="77777777" w:rsidR="00AC0B9A" w:rsidRDefault="00AC0B9A" w:rsidP="007057F4">
      <w:r>
        <w:separator/>
      </w:r>
    </w:p>
  </w:endnote>
  <w:endnote w:type="continuationSeparator" w:id="0">
    <w:p w14:paraId="39A849AC" w14:textId="77777777" w:rsidR="00AC0B9A" w:rsidRDefault="00AC0B9A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ristina">
    <w:panose1 w:val="03060402040406080204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8FF6F" w14:textId="77777777" w:rsidR="00136006" w:rsidRDefault="00000000" w:rsidP="007057F4">
    <w:pPr>
      <w:pStyle w:val="Footer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3F93042872DD440D9D6BB1DEEC7A9E0D"/>
        </w:placeholder>
        <w:temporary/>
        <w:showingPlcHdr/>
      </w:sdtPr>
      <w:sdtContent>
        <w:r w:rsidR="00F45884">
          <w:t>Title</w:t>
        </w:r>
      </w:sdtContent>
    </w:sdt>
    <w:r w:rsidR="0049185C">
      <w:rPr>
        <w:rFonts w:asciiTheme="majorHAnsi" w:eastAsiaTheme="majorEastAsia" w:hAnsiTheme="majorHAnsi" w:cstheme="majorBidi"/>
      </w:rPr>
      <w:ptab w:relativeTo="margin" w:alignment="right" w:leader="none"/>
    </w:r>
    <w:r w:rsidR="0049185C">
      <w:rPr>
        <w:rFonts w:asciiTheme="majorHAnsi" w:eastAsiaTheme="majorEastAsia" w:hAnsiTheme="majorHAnsi" w:cstheme="majorBidi"/>
      </w:rPr>
      <w:t xml:space="preserve">Page </w:t>
    </w:r>
    <w:r w:rsidR="0049185C">
      <w:fldChar w:fldCharType="begin"/>
    </w:r>
    <w:r w:rsidR="0049185C">
      <w:instrText xml:space="preserve"> PAGE   \* MERGEFORMAT </w:instrText>
    </w:r>
    <w:r w:rsidR="0049185C">
      <w:fldChar w:fldCharType="separate"/>
    </w:r>
    <w:r w:rsidR="0049185C">
      <w:rPr>
        <w:rFonts w:asciiTheme="majorHAnsi" w:eastAsiaTheme="majorEastAsia" w:hAnsiTheme="majorHAnsi" w:cstheme="majorBidi"/>
        <w:noProof/>
      </w:rPr>
      <w:t>4</w:t>
    </w:r>
    <w:r w:rsidR="0049185C">
      <w:rPr>
        <w:rFonts w:asciiTheme="majorHAnsi" w:eastAsiaTheme="majorEastAsia" w:hAnsiTheme="majorHAnsi" w:cstheme="majorBidi"/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203ED" w14:textId="1893617F" w:rsidR="00665F2C" w:rsidRDefault="00665F2C">
    <w:pPr>
      <w:pStyle w:val="Footer"/>
    </w:pPr>
  </w:p>
  <w:p w14:paraId="2E6C20B5" w14:textId="77777777" w:rsidR="00665F2C" w:rsidRDefault="00665F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EE30C" w14:textId="77777777" w:rsidR="00AC0B9A" w:rsidRDefault="00AC0B9A" w:rsidP="007057F4">
      <w:r>
        <w:separator/>
      </w:r>
    </w:p>
  </w:footnote>
  <w:footnote w:type="continuationSeparator" w:id="0">
    <w:p w14:paraId="7D80BFF9" w14:textId="77777777" w:rsidR="00AC0B9A" w:rsidRDefault="00AC0B9A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70C60C" w14:textId="77777777" w:rsidR="00136006" w:rsidRDefault="0049185C" w:rsidP="007057F4">
    <w:pPr>
      <w:pStyle w:val="Header"/>
    </w:pPr>
    <w:r>
      <w:t>Adventure Works Marketing Plan</w:t>
    </w:r>
  </w:p>
  <w:p w14:paraId="356A9B18" w14:textId="77777777" w:rsidR="00136006" w:rsidRDefault="00136006" w:rsidP="007057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5E7FCB40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28479DDC" w14:textId="77777777" w:rsidR="007057F4" w:rsidRDefault="004F2231" w:rsidP="007057F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4D957551" wp14:editId="79C27951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804DE9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end"/>
                                </w:r>
                              </w:p>
                              <w:p w14:paraId="0739C3B5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D95755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9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" filled="f" stroked="f" strokeweight=".5pt">
                    <v:textbox>
                      <w:txbxContent>
                        <w:p w14:paraId="5A804DE9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</w:rPr>
                            <w:fldChar w:fldCharType="end"/>
                          </w:r>
                        </w:p>
                        <w:p w14:paraId="0739C3B5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</w:rPr>
            <mc:AlternateContent>
              <mc:Choice Requires="wpg">
                <w:drawing>
                  <wp:inline distT="0" distB="0" distL="0" distR="0" wp14:anchorId="34B510E9" wp14:editId="6E561EFC">
                    <wp:extent cx="8035162" cy="1447813"/>
                    <wp:effectExtent l="0" t="0" r="4445" b="0"/>
                    <wp:docPr id="20" name="Group 20" descr="colored rectangle heade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447813"/>
                              <a:chOff x="0" y="0"/>
                              <a:chExt cx="7884949" cy="1421111"/>
                            </a:xfrm>
                            <a:solidFill>
                              <a:srgbClr val="91D3C8"/>
                            </a:solidFill>
                          </wpg:grpSpPr>
                          <pic:pic xmlns:pic="http://schemas.openxmlformats.org/drawingml/2006/picture">
                            <pic:nvPicPr>
                              <pic:cNvPr id="14" name="Graphic 14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c 16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61964" y="65458"/>
                                <a:ext cx="941506" cy="135565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c 19" descr="gray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 xmlns:w16du="http://schemas.microsoft.com/office/word/2023/wordml/word16du">
                <w:pict>
                  <v:group w14:anchorId="293A4515" id="Group 20" o:spid="_x0000_s1026" alt="colored rectangle header" style="width:632.7pt;height:114pt;mso-position-horizontal-relative:char;mso-position-vertical-relative:line" coordsize="78849,1421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14" o:spid="_x0000_s1027" type="#_x0000_t75" alt="colored rectangle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">
                      <v:imagedata r:id="rId7" o:title="colored rectangle"/>
                    </v:shape>
                    <v:shape id="Graphic 16" o:spid="_x0000_s1028" type="#_x0000_t75" alt="colored rectangle" style="position:absolute;left:34619;top:654;width:9415;height:13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">
                      <v:imagedata r:id="rId8" o:title="colored rectangle"/>
                    </v:shape>
                    <v:shape id="Graphic 19" o:spid="_x0000_s1029" type="#_x0000_t75" alt="gray rectangle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">
                      <v:imagedata r:id="rId9" o:title="gray rectangle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67A53748" w14:textId="77777777" w:rsidR="007057F4" w:rsidRDefault="007057F4" w:rsidP="007057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515F007C"/>
    <w:lvl w:ilvl="0" w:tplc="E8F0018E">
      <w:start w:val="1"/>
      <w:numFmt w:val="bullet"/>
      <w:lvlText w:val="•"/>
      <w:lvlJc w:val="left"/>
    </w:lvl>
    <w:lvl w:ilvl="1" w:tplc="E832725A">
      <w:start w:val="1"/>
      <w:numFmt w:val="bullet"/>
      <w:lvlText w:val=""/>
      <w:lvlJc w:val="left"/>
    </w:lvl>
    <w:lvl w:ilvl="2" w:tplc="667CFC22">
      <w:start w:val="1"/>
      <w:numFmt w:val="bullet"/>
      <w:lvlText w:val=""/>
      <w:lvlJc w:val="left"/>
    </w:lvl>
    <w:lvl w:ilvl="3" w:tplc="2640B080">
      <w:start w:val="1"/>
      <w:numFmt w:val="bullet"/>
      <w:lvlText w:val=""/>
      <w:lvlJc w:val="left"/>
    </w:lvl>
    <w:lvl w:ilvl="4" w:tplc="A3ACABA0">
      <w:start w:val="1"/>
      <w:numFmt w:val="bullet"/>
      <w:lvlText w:val=""/>
      <w:lvlJc w:val="left"/>
    </w:lvl>
    <w:lvl w:ilvl="5" w:tplc="87E85F1E">
      <w:start w:val="1"/>
      <w:numFmt w:val="bullet"/>
      <w:lvlText w:val=""/>
      <w:lvlJc w:val="left"/>
    </w:lvl>
    <w:lvl w:ilvl="6" w:tplc="7AFC8AD8">
      <w:start w:val="1"/>
      <w:numFmt w:val="bullet"/>
      <w:lvlText w:val=""/>
      <w:lvlJc w:val="left"/>
    </w:lvl>
    <w:lvl w:ilvl="7" w:tplc="E7147C14">
      <w:start w:val="1"/>
      <w:numFmt w:val="bullet"/>
      <w:lvlText w:val=""/>
      <w:lvlJc w:val="left"/>
    </w:lvl>
    <w:lvl w:ilvl="8" w:tplc="78968E8C">
      <w:start w:val="1"/>
      <w:numFmt w:val="bullet"/>
      <w:lvlText w:val=""/>
      <w:lvlJc w:val="left"/>
    </w:lvl>
  </w:abstractNum>
  <w:abstractNum w:abstractNumId="1" w15:restartNumberingAfterBreak="0">
    <w:nsid w:val="00000003"/>
    <w:multiLevelType w:val="hybridMultilevel"/>
    <w:tmpl w:val="5BD062C2"/>
    <w:lvl w:ilvl="0" w:tplc="C6346868">
      <w:start w:val="1"/>
      <w:numFmt w:val="bullet"/>
      <w:lvlText w:val="•"/>
      <w:lvlJc w:val="left"/>
    </w:lvl>
    <w:lvl w:ilvl="1" w:tplc="D1F07268">
      <w:start w:val="1"/>
      <w:numFmt w:val="bullet"/>
      <w:lvlText w:val=""/>
      <w:lvlJc w:val="left"/>
    </w:lvl>
    <w:lvl w:ilvl="2" w:tplc="733C4FC8">
      <w:start w:val="1"/>
      <w:numFmt w:val="bullet"/>
      <w:lvlText w:val=""/>
      <w:lvlJc w:val="left"/>
    </w:lvl>
    <w:lvl w:ilvl="3" w:tplc="2B90C0BE">
      <w:start w:val="1"/>
      <w:numFmt w:val="bullet"/>
      <w:lvlText w:val=""/>
      <w:lvlJc w:val="left"/>
    </w:lvl>
    <w:lvl w:ilvl="4" w:tplc="DC1A4992">
      <w:start w:val="1"/>
      <w:numFmt w:val="bullet"/>
      <w:lvlText w:val=""/>
      <w:lvlJc w:val="left"/>
    </w:lvl>
    <w:lvl w:ilvl="5" w:tplc="F9A4C4D2">
      <w:start w:val="1"/>
      <w:numFmt w:val="bullet"/>
      <w:lvlText w:val=""/>
      <w:lvlJc w:val="left"/>
    </w:lvl>
    <w:lvl w:ilvl="6" w:tplc="4C829AF0">
      <w:start w:val="1"/>
      <w:numFmt w:val="bullet"/>
      <w:lvlText w:val=""/>
      <w:lvlJc w:val="left"/>
    </w:lvl>
    <w:lvl w:ilvl="7" w:tplc="52E22DF6">
      <w:start w:val="1"/>
      <w:numFmt w:val="bullet"/>
      <w:lvlText w:val=""/>
      <w:lvlJc w:val="left"/>
    </w:lvl>
    <w:lvl w:ilvl="8" w:tplc="C082DD94">
      <w:start w:val="1"/>
      <w:numFmt w:val="bullet"/>
      <w:lvlText w:val=""/>
      <w:lvlJc w:val="left"/>
    </w:lvl>
  </w:abstractNum>
  <w:abstractNum w:abstractNumId="2" w15:restartNumberingAfterBreak="0">
    <w:nsid w:val="00000005"/>
    <w:multiLevelType w:val="hybridMultilevel"/>
    <w:tmpl w:val="4DB127F8"/>
    <w:lvl w:ilvl="0" w:tplc="07A6CCB2">
      <w:start w:val="1"/>
      <w:numFmt w:val="bullet"/>
      <w:lvlText w:val="•"/>
      <w:lvlJc w:val="left"/>
    </w:lvl>
    <w:lvl w:ilvl="1" w:tplc="402E965C">
      <w:start w:val="1"/>
      <w:numFmt w:val="bullet"/>
      <w:lvlText w:val=""/>
      <w:lvlJc w:val="left"/>
    </w:lvl>
    <w:lvl w:ilvl="2" w:tplc="CB589460">
      <w:start w:val="1"/>
      <w:numFmt w:val="bullet"/>
      <w:lvlText w:val=""/>
      <w:lvlJc w:val="left"/>
    </w:lvl>
    <w:lvl w:ilvl="3" w:tplc="942E2AD0">
      <w:start w:val="1"/>
      <w:numFmt w:val="bullet"/>
      <w:lvlText w:val=""/>
      <w:lvlJc w:val="left"/>
    </w:lvl>
    <w:lvl w:ilvl="4" w:tplc="F1EEB9DE">
      <w:start w:val="1"/>
      <w:numFmt w:val="bullet"/>
      <w:lvlText w:val=""/>
      <w:lvlJc w:val="left"/>
    </w:lvl>
    <w:lvl w:ilvl="5" w:tplc="2C6ECBBC">
      <w:start w:val="1"/>
      <w:numFmt w:val="bullet"/>
      <w:lvlText w:val=""/>
      <w:lvlJc w:val="left"/>
    </w:lvl>
    <w:lvl w:ilvl="6" w:tplc="840E9E58">
      <w:start w:val="1"/>
      <w:numFmt w:val="bullet"/>
      <w:lvlText w:val=""/>
      <w:lvlJc w:val="left"/>
    </w:lvl>
    <w:lvl w:ilvl="7" w:tplc="14708B66">
      <w:start w:val="1"/>
      <w:numFmt w:val="bullet"/>
      <w:lvlText w:val=""/>
      <w:lvlJc w:val="left"/>
    </w:lvl>
    <w:lvl w:ilvl="8" w:tplc="51605008">
      <w:start w:val="1"/>
      <w:numFmt w:val="bullet"/>
      <w:lvlText w:val=""/>
      <w:lvlJc w:val="left"/>
    </w:lvl>
  </w:abstractNum>
  <w:abstractNum w:abstractNumId="3" w15:restartNumberingAfterBreak="0">
    <w:nsid w:val="00000009"/>
    <w:multiLevelType w:val="hybridMultilevel"/>
    <w:tmpl w:val="66EF438C"/>
    <w:lvl w:ilvl="0" w:tplc="0B9E0CEC">
      <w:start w:val="1"/>
      <w:numFmt w:val="bullet"/>
      <w:lvlText w:val="•"/>
      <w:lvlJc w:val="left"/>
    </w:lvl>
    <w:lvl w:ilvl="1" w:tplc="2A4E502C">
      <w:start w:val="1"/>
      <w:numFmt w:val="bullet"/>
      <w:lvlText w:val=""/>
      <w:lvlJc w:val="left"/>
    </w:lvl>
    <w:lvl w:ilvl="2" w:tplc="20D4DA58">
      <w:start w:val="1"/>
      <w:numFmt w:val="bullet"/>
      <w:lvlText w:val=""/>
      <w:lvlJc w:val="left"/>
    </w:lvl>
    <w:lvl w:ilvl="3" w:tplc="F8EAEB6E">
      <w:start w:val="1"/>
      <w:numFmt w:val="bullet"/>
      <w:lvlText w:val=""/>
      <w:lvlJc w:val="left"/>
    </w:lvl>
    <w:lvl w:ilvl="4" w:tplc="5F34BDCA">
      <w:start w:val="1"/>
      <w:numFmt w:val="bullet"/>
      <w:lvlText w:val=""/>
      <w:lvlJc w:val="left"/>
    </w:lvl>
    <w:lvl w:ilvl="5" w:tplc="6A20B446">
      <w:start w:val="1"/>
      <w:numFmt w:val="bullet"/>
      <w:lvlText w:val=""/>
      <w:lvlJc w:val="left"/>
    </w:lvl>
    <w:lvl w:ilvl="6" w:tplc="6DB88F22">
      <w:start w:val="1"/>
      <w:numFmt w:val="bullet"/>
      <w:lvlText w:val=""/>
      <w:lvlJc w:val="left"/>
    </w:lvl>
    <w:lvl w:ilvl="7" w:tplc="A47CBD5C">
      <w:start w:val="1"/>
      <w:numFmt w:val="bullet"/>
      <w:lvlText w:val=""/>
      <w:lvlJc w:val="left"/>
    </w:lvl>
    <w:lvl w:ilvl="8" w:tplc="14123960">
      <w:start w:val="1"/>
      <w:numFmt w:val="bullet"/>
      <w:lvlText w:val=""/>
      <w:lvlJc w:val="left"/>
    </w:lvl>
  </w:abstractNum>
  <w:abstractNum w:abstractNumId="4" w15:restartNumberingAfterBreak="0">
    <w:nsid w:val="0000000A"/>
    <w:multiLevelType w:val="hybridMultilevel"/>
    <w:tmpl w:val="140E0F76"/>
    <w:lvl w:ilvl="0" w:tplc="96EEC824">
      <w:start w:val="1"/>
      <w:numFmt w:val="bullet"/>
      <w:lvlText w:val="•"/>
      <w:lvlJc w:val="left"/>
    </w:lvl>
    <w:lvl w:ilvl="1" w:tplc="97A6205A">
      <w:start w:val="1"/>
      <w:numFmt w:val="bullet"/>
      <w:lvlText w:val=""/>
      <w:lvlJc w:val="left"/>
    </w:lvl>
    <w:lvl w:ilvl="2" w:tplc="8A10ECFE">
      <w:start w:val="1"/>
      <w:numFmt w:val="bullet"/>
      <w:lvlText w:val=""/>
      <w:lvlJc w:val="left"/>
    </w:lvl>
    <w:lvl w:ilvl="3" w:tplc="6156ACF0">
      <w:start w:val="1"/>
      <w:numFmt w:val="bullet"/>
      <w:lvlText w:val=""/>
      <w:lvlJc w:val="left"/>
    </w:lvl>
    <w:lvl w:ilvl="4" w:tplc="0E5AE80A">
      <w:start w:val="1"/>
      <w:numFmt w:val="bullet"/>
      <w:lvlText w:val=""/>
      <w:lvlJc w:val="left"/>
    </w:lvl>
    <w:lvl w:ilvl="5" w:tplc="4F04E4AC">
      <w:start w:val="1"/>
      <w:numFmt w:val="bullet"/>
      <w:lvlText w:val=""/>
      <w:lvlJc w:val="left"/>
    </w:lvl>
    <w:lvl w:ilvl="6" w:tplc="459A9126">
      <w:start w:val="1"/>
      <w:numFmt w:val="bullet"/>
      <w:lvlText w:val=""/>
      <w:lvlJc w:val="left"/>
    </w:lvl>
    <w:lvl w:ilvl="7" w:tplc="0CDA5BC0">
      <w:start w:val="1"/>
      <w:numFmt w:val="bullet"/>
      <w:lvlText w:val=""/>
      <w:lvlJc w:val="left"/>
    </w:lvl>
    <w:lvl w:ilvl="8" w:tplc="7228F3B8">
      <w:start w:val="1"/>
      <w:numFmt w:val="bullet"/>
      <w:lvlText w:val=""/>
      <w:lvlJc w:val="left"/>
    </w:lvl>
  </w:abstractNum>
  <w:abstractNum w:abstractNumId="5" w15:restartNumberingAfterBreak="0">
    <w:nsid w:val="0000000B"/>
    <w:multiLevelType w:val="hybridMultilevel"/>
    <w:tmpl w:val="3352255A"/>
    <w:lvl w:ilvl="0" w:tplc="0F441572">
      <w:start w:val="1"/>
      <w:numFmt w:val="bullet"/>
      <w:lvlText w:val="•"/>
      <w:lvlJc w:val="left"/>
    </w:lvl>
    <w:lvl w:ilvl="1" w:tplc="250CB41E">
      <w:start w:val="1"/>
      <w:numFmt w:val="bullet"/>
      <w:lvlText w:val=""/>
      <w:lvlJc w:val="left"/>
    </w:lvl>
    <w:lvl w:ilvl="2" w:tplc="7774052C">
      <w:start w:val="1"/>
      <w:numFmt w:val="bullet"/>
      <w:lvlText w:val=""/>
      <w:lvlJc w:val="left"/>
    </w:lvl>
    <w:lvl w:ilvl="3" w:tplc="B87E5F82">
      <w:start w:val="1"/>
      <w:numFmt w:val="bullet"/>
      <w:lvlText w:val=""/>
      <w:lvlJc w:val="left"/>
    </w:lvl>
    <w:lvl w:ilvl="4" w:tplc="84181BE8">
      <w:start w:val="1"/>
      <w:numFmt w:val="bullet"/>
      <w:lvlText w:val=""/>
      <w:lvlJc w:val="left"/>
    </w:lvl>
    <w:lvl w:ilvl="5" w:tplc="EBA4842A">
      <w:start w:val="1"/>
      <w:numFmt w:val="bullet"/>
      <w:lvlText w:val=""/>
      <w:lvlJc w:val="left"/>
    </w:lvl>
    <w:lvl w:ilvl="6" w:tplc="C7161968">
      <w:start w:val="1"/>
      <w:numFmt w:val="bullet"/>
      <w:lvlText w:val=""/>
      <w:lvlJc w:val="left"/>
    </w:lvl>
    <w:lvl w:ilvl="7" w:tplc="1B1EC976">
      <w:start w:val="1"/>
      <w:numFmt w:val="bullet"/>
      <w:lvlText w:val=""/>
      <w:lvlJc w:val="left"/>
    </w:lvl>
    <w:lvl w:ilvl="8" w:tplc="6EC60BE4">
      <w:start w:val="1"/>
      <w:numFmt w:val="bullet"/>
      <w:lvlText w:val=""/>
      <w:lvlJc w:val="left"/>
    </w:lvl>
  </w:abstractNum>
  <w:abstractNum w:abstractNumId="6" w15:restartNumberingAfterBreak="0">
    <w:nsid w:val="0FA264F1"/>
    <w:multiLevelType w:val="multilevel"/>
    <w:tmpl w:val="930A6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3405D2"/>
    <w:multiLevelType w:val="hybridMultilevel"/>
    <w:tmpl w:val="9AA4F428"/>
    <w:lvl w:ilvl="0" w:tplc="0C090003">
      <w:start w:val="1"/>
      <w:numFmt w:val="bullet"/>
      <w:lvlText w:val="o"/>
      <w:lvlJc w:val="left"/>
      <w:pPr>
        <w:ind w:left="6249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696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68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40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12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984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56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28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009" w:hanging="360"/>
      </w:pPr>
      <w:rPr>
        <w:rFonts w:ascii="Wingdings" w:hAnsi="Wingdings" w:hint="default"/>
      </w:rPr>
    </w:lvl>
  </w:abstractNum>
  <w:abstractNum w:abstractNumId="8" w15:restartNumberingAfterBreak="0">
    <w:nsid w:val="195512B5"/>
    <w:multiLevelType w:val="hybridMultilevel"/>
    <w:tmpl w:val="99F24A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5C2623"/>
    <w:multiLevelType w:val="hybridMultilevel"/>
    <w:tmpl w:val="8F764C84"/>
    <w:lvl w:ilvl="0" w:tplc="0C090003">
      <w:start w:val="1"/>
      <w:numFmt w:val="bullet"/>
      <w:lvlText w:val="o"/>
      <w:lvlJc w:val="left"/>
      <w:pPr>
        <w:ind w:left="6249" w:hanging="360"/>
      </w:pPr>
      <w:rPr>
        <w:rFonts w:ascii="Courier New" w:hAnsi="Courier New" w:cs="Courier New" w:hint="default"/>
      </w:rPr>
    </w:lvl>
    <w:lvl w:ilvl="1" w:tplc="0C090003">
      <w:start w:val="1"/>
      <w:numFmt w:val="bullet"/>
      <w:lvlText w:val="o"/>
      <w:lvlJc w:val="left"/>
      <w:pPr>
        <w:ind w:left="696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768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840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912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984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1056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1128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12009" w:hanging="360"/>
      </w:pPr>
      <w:rPr>
        <w:rFonts w:ascii="Wingdings" w:hAnsi="Wingdings" w:hint="default"/>
      </w:rPr>
    </w:lvl>
  </w:abstractNum>
  <w:abstractNum w:abstractNumId="10" w15:restartNumberingAfterBreak="0">
    <w:nsid w:val="1F8B6017"/>
    <w:multiLevelType w:val="hybridMultilevel"/>
    <w:tmpl w:val="60A870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D56176"/>
    <w:multiLevelType w:val="hybridMultilevel"/>
    <w:tmpl w:val="42A075EC"/>
    <w:lvl w:ilvl="0" w:tplc="48A8DA06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0F0F3F" w:themeColor="text1"/>
        <w:sz w:val="36"/>
        <w:szCs w:val="36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6BF1789"/>
    <w:multiLevelType w:val="hybridMultilevel"/>
    <w:tmpl w:val="EDE4DC1C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A129CA"/>
    <w:multiLevelType w:val="hybridMultilevel"/>
    <w:tmpl w:val="B07299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52C25"/>
    <w:multiLevelType w:val="hybridMultilevel"/>
    <w:tmpl w:val="9804604E"/>
    <w:lvl w:ilvl="0" w:tplc="0C090003">
      <w:start w:val="1"/>
      <w:numFmt w:val="bullet"/>
      <w:lvlText w:val="o"/>
      <w:lvlJc w:val="left"/>
      <w:pPr>
        <w:ind w:left="6249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696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768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840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912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984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1056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1128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12009" w:hanging="360"/>
      </w:pPr>
      <w:rPr>
        <w:rFonts w:ascii="Wingdings" w:hAnsi="Wingdings" w:hint="default"/>
      </w:rPr>
    </w:lvl>
  </w:abstractNum>
  <w:abstractNum w:abstractNumId="15" w15:restartNumberingAfterBreak="0">
    <w:nsid w:val="312D45D1"/>
    <w:multiLevelType w:val="hybridMultilevel"/>
    <w:tmpl w:val="5B6A5A3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0A5948"/>
    <w:multiLevelType w:val="hybridMultilevel"/>
    <w:tmpl w:val="BDAA99B8"/>
    <w:lvl w:ilvl="0" w:tplc="0C090003">
      <w:start w:val="1"/>
      <w:numFmt w:val="bullet"/>
      <w:lvlText w:val="o"/>
      <w:lvlJc w:val="left"/>
      <w:pPr>
        <w:ind w:left="6249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696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768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840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912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984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1056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1128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12009" w:hanging="360"/>
      </w:pPr>
      <w:rPr>
        <w:rFonts w:ascii="Wingdings" w:hAnsi="Wingdings" w:hint="default"/>
      </w:rPr>
    </w:lvl>
  </w:abstractNum>
  <w:abstractNum w:abstractNumId="17" w15:restartNumberingAfterBreak="0">
    <w:nsid w:val="412A2747"/>
    <w:multiLevelType w:val="hybridMultilevel"/>
    <w:tmpl w:val="35626F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91312E"/>
    <w:multiLevelType w:val="hybridMultilevel"/>
    <w:tmpl w:val="D312DCF6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E5262F"/>
    <w:multiLevelType w:val="hybridMultilevel"/>
    <w:tmpl w:val="0E7287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6240E5"/>
    <w:multiLevelType w:val="hybridMultilevel"/>
    <w:tmpl w:val="DCFEADB2"/>
    <w:lvl w:ilvl="0" w:tplc="21E6E29E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3197055"/>
    <w:multiLevelType w:val="hybridMultilevel"/>
    <w:tmpl w:val="8146E9AA"/>
    <w:lvl w:ilvl="0" w:tplc="0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5B25D8"/>
    <w:multiLevelType w:val="hybridMultilevel"/>
    <w:tmpl w:val="1E7010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440F1D"/>
    <w:multiLevelType w:val="hybridMultilevel"/>
    <w:tmpl w:val="F17E2744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9A5A82"/>
    <w:multiLevelType w:val="hybridMultilevel"/>
    <w:tmpl w:val="D9089A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2A26C9"/>
    <w:multiLevelType w:val="hybridMultilevel"/>
    <w:tmpl w:val="3E244AF0"/>
    <w:lvl w:ilvl="0" w:tplc="0C090003">
      <w:start w:val="1"/>
      <w:numFmt w:val="bullet"/>
      <w:lvlText w:val="o"/>
      <w:lvlJc w:val="left"/>
      <w:pPr>
        <w:ind w:left="6249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696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768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840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912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984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1056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1128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12009" w:hanging="360"/>
      </w:pPr>
      <w:rPr>
        <w:rFonts w:ascii="Wingdings" w:hAnsi="Wingdings" w:hint="default"/>
      </w:rPr>
    </w:lvl>
  </w:abstractNum>
  <w:abstractNum w:abstractNumId="26" w15:restartNumberingAfterBreak="0">
    <w:nsid w:val="79AC0104"/>
    <w:multiLevelType w:val="multilevel"/>
    <w:tmpl w:val="C37E5FF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7" w15:restartNumberingAfterBreak="0">
    <w:nsid w:val="7D9770D1"/>
    <w:multiLevelType w:val="hybridMultilevel"/>
    <w:tmpl w:val="A516EADE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9D1712"/>
    <w:multiLevelType w:val="hybridMultilevel"/>
    <w:tmpl w:val="84AE98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4200418">
    <w:abstractNumId w:val="26"/>
  </w:num>
  <w:num w:numId="2" w16cid:durableId="1504736607">
    <w:abstractNumId w:val="20"/>
  </w:num>
  <w:num w:numId="3" w16cid:durableId="616790416">
    <w:abstractNumId w:val="21"/>
  </w:num>
  <w:num w:numId="4" w16cid:durableId="1257404426">
    <w:abstractNumId w:val="0"/>
  </w:num>
  <w:num w:numId="5" w16cid:durableId="1447388031">
    <w:abstractNumId w:val="1"/>
  </w:num>
  <w:num w:numId="6" w16cid:durableId="1263293519">
    <w:abstractNumId w:val="2"/>
  </w:num>
  <w:num w:numId="7" w16cid:durableId="1887637224">
    <w:abstractNumId w:val="5"/>
  </w:num>
  <w:num w:numId="8" w16cid:durableId="684484307">
    <w:abstractNumId w:val="3"/>
  </w:num>
  <w:num w:numId="9" w16cid:durableId="1861894104">
    <w:abstractNumId w:val="4"/>
  </w:num>
  <w:num w:numId="10" w16cid:durableId="1279531444">
    <w:abstractNumId w:val="11"/>
  </w:num>
  <w:num w:numId="11" w16cid:durableId="1186165093">
    <w:abstractNumId w:val="18"/>
  </w:num>
  <w:num w:numId="12" w16cid:durableId="855581035">
    <w:abstractNumId w:val="24"/>
  </w:num>
  <w:num w:numId="13" w16cid:durableId="484245830">
    <w:abstractNumId w:val="23"/>
  </w:num>
  <w:num w:numId="14" w16cid:durableId="76634100">
    <w:abstractNumId w:val="12"/>
  </w:num>
  <w:num w:numId="15" w16cid:durableId="857356051">
    <w:abstractNumId w:val="27"/>
  </w:num>
  <w:num w:numId="16" w16cid:durableId="167839149">
    <w:abstractNumId w:val="14"/>
  </w:num>
  <w:num w:numId="17" w16cid:durableId="1576352107">
    <w:abstractNumId w:val="25"/>
  </w:num>
  <w:num w:numId="18" w16cid:durableId="611938143">
    <w:abstractNumId w:val="7"/>
  </w:num>
  <w:num w:numId="19" w16cid:durableId="1574050166">
    <w:abstractNumId w:val="16"/>
  </w:num>
  <w:num w:numId="20" w16cid:durableId="1781604165">
    <w:abstractNumId w:val="9"/>
  </w:num>
  <w:num w:numId="21" w16cid:durableId="300817847">
    <w:abstractNumId w:val="6"/>
  </w:num>
  <w:num w:numId="22" w16cid:durableId="1276910849">
    <w:abstractNumId w:val="15"/>
  </w:num>
  <w:num w:numId="23" w16cid:durableId="1446533177">
    <w:abstractNumId w:val="8"/>
  </w:num>
  <w:num w:numId="24" w16cid:durableId="1387726335">
    <w:abstractNumId w:val="19"/>
  </w:num>
  <w:num w:numId="25" w16cid:durableId="570850326">
    <w:abstractNumId w:val="10"/>
  </w:num>
  <w:num w:numId="26" w16cid:durableId="341051134">
    <w:abstractNumId w:val="28"/>
  </w:num>
  <w:num w:numId="27" w16cid:durableId="1519781432">
    <w:abstractNumId w:val="13"/>
  </w:num>
  <w:num w:numId="28" w16cid:durableId="239877721">
    <w:abstractNumId w:val="22"/>
  </w:num>
  <w:num w:numId="29" w16cid:durableId="1353872520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E66"/>
    <w:rsid w:val="000174F2"/>
    <w:rsid w:val="0002016F"/>
    <w:rsid w:val="00024BE0"/>
    <w:rsid w:val="00024BF1"/>
    <w:rsid w:val="00025B18"/>
    <w:rsid w:val="000523E3"/>
    <w:rsid w:val="00061F56"/>
    <w:rsid w:val="00063AE3"/>
    <w:rsid w:val="00067C92"/>
    <w:rsid w:val="00082699"/>
    <w:rsid w:val="000B3F50"/>
    <w:rsid w:val="000B4181"/>
    <w:rsid w:val="000C0733"/>
    <w:rsid w:val="000E6EF9"/>
    <w:rsid w:val="000F6DFD"/>
    <w:rsid w:val="0010002F"/>
    <w:rsid w:val="00123288"/>
    <w:rsid w:val="00131A11"/>
    <w:rsid w:val="00136006"/>
    <w:rsid w:val="001449EC"/>
    <w:rsid w:val="00146CD2"/>
    <w:rsid w:val="00155317"/>
    <w:rsid w:val="001670A7"/>
    <w:rsid w:val="001A3B85"/>
    <w:rsid w:val="001A66B9"/>
    <w:rsid w:val="001B1FDA"/>
    <w:rsid w:val="001B361F"/>
    <w:rsid w:val="001E319B"/>
    <w:rsid w:val="001E7702"/>
    <w:rsid w:val="001F0AF0"/>
    <w:rsid w:val="00200E9B"/>
    <w:rsid w:val="0020549A"/>
    <w:rsid w:val="0021589F"/>
    <w:rsid w:val="002178B9"/>
    <w:rsid w:val="00235251"/>
    <w:rsid w:val="00250ED0"/>
    <w:rsid w:val="00254A4E"/>
    <w:rsid w:val="002706C0"/>
    <w:rsid w:val="00291712"/>
    <w:rsid w:val="002C5661"/>
    <w:rsid w:val="002C56E7"/>
    <w:rsid w:val="002C5C87"/>
    <w:rsid w:val="002E0194"/>
    <w:rsid w:val="00303EF8"/>
    <w:rsid w:val="0030612A"/>
    <w:rsid w:val="00316228"/>
    <w:rsid w:val="0034110E"/>
    <w:rsid w:val="00360F6D"/>
    <w:rsid w:val="003620E2"/>
    <w:rsid w:val="003A0056"/>
    <w:rsid w:val="003A4FF8"/>
    <w:rsid w:val="003B284C"/>
    <w:rsid w:val="003C2329"/>
    <w:rsid w:val="003F5051"/>
    <w:rsid w:val="003F546F"/>
    <w:rsid w:val="0040771D"/>
    <w:rsid w:val="00420DF5"/>
    <w:rsid w:val="00421E97"/>
    <w:rsid w:val="004334A1"/>
    <w:rsid w:val="004335E2"/>
    <w:rsid w:val="004365EE"/>
    <w:rsid w:val="004371B6"/>
    <w:rsid w:val="004422D7"/>
    <w:rsid w:val="00442A19"/>
    <w:rsid w:val="00444C7B"/>
    <w:rsid w:val="004824E6"/>
    <w:rsid w:val="00484356"/>
    <w:rsid w:val="0048718B"/>
    <w:rsid w:val="0049185C"/>
    <w:rsid w:val="004A4E20"/>
    <w:rsid w:val="004B2886"/>
    <w:rsid w:val="004E272D"/>
    <w:rsid w:val="004E696D"/>
    <w:rsid w:val="004E739E"/>
    <w:rsid w:val="004F2231"/>
    <w:rsid w:val="005112D1"/>
    <w:rsid w:val="00515614"/>
    <w:rsid w:val="00516BD4"/>
    <w:rsid w:val="00523056"/>
    <w:rsid w:val="005233D5"/>
    <w:rsid w:val="0055035B"/>
    <w:rsid w:val="005531D9"/>
    <w:rsid w:val="00560905"/>
    <w:rsid w:val="00570CA2"/>
    <w:rsid w:val="005723A6"/>
    <w:rsid w:val="00572975"/>
    <w:rsid w:val="005C3643"/>
    <w:rsid w:val="005C436A"/>
    <w:rsid w:val="005C4D88"/>
    <w:rsid w:val="006059AA"/>
    <w:rsid w:val="00643E22"/>
    <w:rsid w:val="00656E84"/>
    <w:rsid w:val="00665F2C"/>
    <w:rsid w:val="0068500D"/>
    <w:rsid w:val="006A46A3"/>
    <w:rsid w:val="006A4773"/>
    <w:rsid w:val="006D23BE"/>
    <w:rsid w:val="006E0A4D"/>
    <w:rsid w:val="007057F4"/>
    <w:rsid w:val="00725236"/>
    <w:rsid w:val="0074041B"/>
    <w:rsid w:val="007417B3"/>
    <w:rsid w:val="00742102"/>
    <w:rsid w:val="00750AC4"/>
    <w:rsid w:val="00761BAD"/>
    <w:rsid w:val="00764F3F"/>
    <w:rsid w:val="00773B66"/>
    <w:rsid w:val="00791297"/>
    <w:rsid w:val="007A584F"/>
    <w:rsid w:val="007A61C5"/>
    <w:rsid w:val="007A69B8"/>
    <w:rsid w:val="007C39F7"/>
    <w:rsid w:val="007C7473"/>
    <w:rsid w:val="007D26F1"/>
    <w:rsid w:val="007D71B0"/>
    <w:rsid w:val="007E5499"/>
    <w:rsid w:val="008253A5"/>
    <w:rsid w:val="00833DDE"/>
    <w:rsid w:val="008417CE"/>
    <w:rsid w:val="0084277E"/>
    <w:rsid w:val="008536D9"/>
    <w:rsid w:val="0086772A"/>
    <w:rsid w:val="008A3C95"/>
    <w:rsid w:val="008B3339"/>
    <w:rsid w:val="008B4E8A"/>
    <w:rsid w:val="008C1176"/>
    <w:rsid w:val="008C386D"/>
    <w:rsid w:val="008C5106"/>
    <w:rsid w:val="008D42F9"/>
    <w:rsid w:val="008D5829"/>
    <w:rsid w:val="008D6D9C"/>
    <w:rsid w:val="008E7E00"/>
    <w:rsid w:val="008F20A6"/>
    <w:rsid w:val="009116DD"/>
    <w:rsid w:val="00915422"/>
    <w:rsid w:val="009400F6"/>
    <w:rsid w:val="00946F55"/>
    <w:rsid w:val="00950D46"/>
    <w:rsid w:val="00965BD5"/>
    <w:rsid w:val="009875C8"/>
    <w:rsid w:val="00991D08"/>
    <w:rsid w:val="009E66DA"/>
    <w:rsid w:val="009F0797"/>
    <w:rsid w:val="009F2076"/>
    <w:rsid w:val="00A14471"/>
    <w:rsid w:val="00A5511E"/>
    <w:rsid w:val="00A63DE6"/>
    <w:rsid w:val="00A64A47"/>
    <w:rsid w:val="00A654E0"/>
    <w:rsid w:val="00A72C93"/>
    <w:rsid w:val="00A9271C"/>
    <w:rsid w:val="00AC0B9A"/>
    <w:rsid w:val="00AD3072"/>
    <w:rsid w:val="00AE64A8"/>
    <w:rsid w:val="00AF43CD"/>
    <w:rsid w:val="00B0037D"/>
    <w:rsid w:val="00B00CF7"/>
    <w:rsid w:val="00B0688D"/>
    <w:rsid w:val="00B10178"/>
    <w:rsid w:val="00B27192"/>
    <w:rsid w:val="00B345B0"/>
    <w:rsid w:val="00B372C7"/>
    <w:rsid w:val="00B40525"/>
    <w:rsid w:val="00B41D82"/>
    <w:rsid w:val="00B477E7"/>
    <w:rsid w:val="00B54138"/>
    <w:rsid w:val="00B66F92"/>
    <w:rsid w:val="00B90346"/>
    <w:rsid w:val="00B97F18"/>
    <w:rsid w:val="00BB6CAC"/>
    <w:rsid w:val="00BE3198"/>
    <w:rsid w:val="00BE58F4"/>
    <w:rsid w:val="00BE7253"/>
    <w:rsid w:val="00BF7568"/>
    <w:rsid w:val="00C10472"/>
    <w:rsid w:val="00C31E66"/>
    <w:rsid w:val="00C42742"/>
    <w:rsid w:val="00C63DD2"/>
    <w:rsid w:val="00C65EB7"/>
    <w:rsid w:val="00C7002A"/>
    <w:rsid w:val="00C82B56"/>
    <w:rsid w:val="00C860CF"/>
    <w:rsid w:val="00C91BED"/>
    <w:rsid w:val="00CA16E0"/>
    <w:rsid w:val="00CC42FB"/>
    <w:rsid w:val="00CE0BC9"/>
    <w:rsid w:val="00D2045C"/>
    <w:rsid w:val="00D22888"/>
    <w:rsid w:val="00D3197C"/>
    <w:rsid w:val="00D437F4"/>
    <w:rsid w:val="00D50A85"/>
    <w:rsid w:val="00D540AF"/>
    <w:rsid w:val="00D6093C"/>
    <w:rsid w:val="00D638C1"/>
    <w:rsid w:val="00D73D44"/>
    <w:rsid w:val="00D80D47"/>
    <w:rsid w:val="00D820FC"/>
    <w:rsid w:val="00D967AC"/>
    <w:rsid w:val="00DA281B"/>
    <w:rsid w:val="00DC24FC"/>
    <w:rsid w:val="00DD7FE5"/>
    <w:rsid w:val="00DE1F58"/>
    <w:rsid w:val="00DF614C"/>
    <w:rsid w:val="00E0530C"/>
    <w:rsid w:val="00E06EF4"/>
    <w:rsid w:val="00E06F29"/>
    <w:rsid w:val="00E24F98"/>
    <w:rsid w:val="00E458A3"/>
    <w:rsid w:val="00E50A4D"/>
    <w:rsid w:val="00E758BC"/>
    <w:rsid w:val="00E85097"/>
    <w:rsid w:val="00E8733C"/>
    <w:rsid w:val="00E917A1"/>
    <w:rsid w:val="00E95AFE"/>
    <w:rsid w:val="00EB186A"/>
    <w:rsid w:val="00ED3756"/>
    <w:rsid w:val="00EE22E8"/>
    <w:rsid w:val="00EE477F"/>
    <w:rsid w:val="00EF0E1C"/>
    <w:rsid w:val="00EF27E7"/>
    <w:rsid w:val="00EF4744"/>
    <w:rsid w:val="00EF5907"/>
    <w:rsid w:val="00EF6064"/>
    <w:rsid w:val="00F01143"/>
    <w:rsid w:val="00F1241F"/>
    <w:rsid w:val="00F35DAE"/>
    <w:rsid w:val="00F43A02"/>
    <w:rsid w:val="00F45884"/>
    <w:rsid w:val="00F553FE"/>
    <w:rsid w:val="00F63939"/>
    <w:rsid w:val="00F7083D"/>
    <w:rsid w:val="00F7306F"/>
    <w:rsid w:val="00F76FF6"/>
    <w:rsid w:val="00F81D64"/>
    <w:rsid w:val="00F91AD0"/>
    <w:rsid w:val="00F95254"/>
    <w:rsid w:val="00FB05E4"/>
    <w:rsid w:val="00FB62F6"/>
    <w:rsid w:val="00FC4062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55AB88E"/>
  <w15:chartTrackingRefBased/>
  <w15:docId w15:val="{467A78CF-9B01-4862-A16C-BBC7E65C4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Heading1Char">
    <w:name w:val="Heading 1 Char"/>
    <w:basedOn w:val="DefaultParagraphFont"/>
    <w:link w:val="Heading1"/>
    <w:uiPriority w:val="9"/>
    <w:rsid w:val="007057F4"/>
    <w:rPr>
      <w:rFonts w:asciiTheme="majorHAnsi" w:eastAsiaTheme="majorEastAsia" w:hAnsiTheme="majorHAns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Bullet">
    <w:name w:val="List Bullet"/>
    <w:basedOn w:val="Content"/>
    <w:uiPriority w:val="11"/>
    <w:qFormat/>
    <w:rsid w:val="005C3643"/>
    <w:pPr>
      <w:framePr w:wrap="around"/>
      <w:numPr>
        <w:numId w:val="2"/>
      </w:numPr>
    </w:pPr>
    <w:rPr>
      <w:noProof/>
    </w:rPr>
  </w:style>
  <w:style w:type="paragraph" w:customStyle="1" w:styleId="AlignedText">
    <w:name w:val="Aligned Text"/>
    <w:basedOn w:val="Heading3"/>
    <w:uiPriority w:val="2"/>
    <w:qFormat/>
    <w:rsid w:val="004F2231"/>
  </w:style>
  <w:style w:type="paragraph" w:styleId="TOC1">
    <w:name w:val="toc 1"/>
    <w:basedOn w:val="Normal"/>
    <w:uiPriority w:val="39"/>
    <w:pPr>
      <w:tabs>
        <w:tab w:val="right" w:leader="dot" w:pos="5040"/>
      </w:tabs>
    </w:pPr>
  </w:style>
  <w:style w:type="paragraph" w:styleId="TOC2">
    <w:name w:val="toc 2"/>
    <w:basedOn w:val="Normal"/>
    <w:uiPriority w:val="39"/>
    <w:pPr>
      <w:tabs>
        <w:tab w:val="right" w:leader="dot" w:pos="5040"/>
      </w:tabs>
    </w:pPr>
  </w:style>
  <w:style w:type="paragraph" w:styleId="Title">
    <w:name w:val="Title"/>
    <w:basedOn w:val="Normal"/>
    <w:link w:val="TitleCh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TOCHeading">
    <w:name w:val="TOC Heading"/>
    <w:basedOn w:val="Heading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Footer">
    <w:name w:val="footer"/>
    <w:basedOn w:val="Normal"/>
    <w:link w:val="FooterChar"/>
    <w:uiPriority w:val="99"/>
    <w:pPr>
      <w:spacing w:line="240" w:lineRule="auto"/>
      <w:ind w:right="130"/>
      <w:jc w:val="right"/>
    </w:pPr>
  </w:style>
  <w:style w:type="character" w:customStyle="1" w:styleId="FooterChar">
    <w:name w:val="Footer Char"/>
    <w:basedOn w:val="DefaultParagraphFont"/>
    <w:link w:val="Footer"/>
    <w:uiPriority w:val="99"/>
    <w:rPr>
      <w:lang w:eastAsia="en-US"/>
    </w:rPr>
  </w:style>
  <w:style w:type="paragraph" w:styleId="Header">
    <w:name w:val="header"/>
    <w:basedOn w:val="Normal"/>
    <w:link w:val="HeaderChar"/>
    <w:uiPriority w:val="99"/>
    <w:pPr>
      <w:spacing w:line="240" w:lineRule="auto"/>
      <w:jc w:val="right"/>
    </w:pPr>
  </w:style>
  <w:style w:type="character" w:customStyle="1" w:styleId="HeaderChar">
    <w:name w:val="Header Char"/>
    <w:basedOn w:val="DefaultParagraphFont"/>
    <w:link w:val="Header"/>
    <w:uiPriority w:val="99"/>
    <w:rPr>
      <w:lang w:eastAsia="en-US"/>
    </w:rPr>
  </w:style>
  <w:style w:type="table" w:styleId="TableGrid">
    <w:name w:val="Table Grid"/>
    <w:basedOn w:val="Table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Number">
    <w:name w:val="List Number"/>
    <w:basedOn w:val="Normal"/>
    <w:uiPriority w:val="10"/>
    <w:qFormat/>
    <w:rsid w:val="00B0688D"/>
    <w:pPr>
      <w:numPr>
        <w:numId w:val="1"/>
      </w:numPr>
    </w:pPr>
    <w:rPr>
      <w:rFonts w:eastAsiaTheme="minorHAnsi"/>
      <w:b w:val="0"/>
    </w:rPr>
  </w:style>
  <w:style w:type="character" w:customStyle="1" w:styleId="Heading3Char">
    <w:name w:val="Heading 3 Char"/>
    <w:basedOn w:val="DefaultParagraphFont"/>
    <w:link w:val="Heading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7057F4"/>
    <w:rPr>
      <w:color w:val="60C5E8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t">
    <w:name w:val="Content"/>
    <w:basedOn w:val="Normal"/>
    <w:link w:val="ContentChar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Emphasis">
    <w:name w:val="Emphasis"/>
    <w:basedOn w:val="DefaultParagraphFont"/>
    <w:uiPriority w:val="20"/>
    <w:unhideWhenUsed/>
    <w:qFormat/>
    <w:rsid w:val="007C7473"/>
    <w:rPr>
      <w:i/>
      <w:iCs/>
    </w:rPr>
  </w:style>
  <w:style w:type="character" w:customStyle="1" w:styleId="ContentChar">
    <w:name w:val="Content Char"/>
    <w:basedOn w:val="DefaultParagraphFont"/>
    <w:link w:val="Content"/>
    <w:rsid w:val="002178B9"/>
    <w:rPr>
      <w:color w:val="0F0F3F" w:themeColor="text1"/>
      <w:sz w:val="28"/>
      <w:lang w:eastAsia="en-US"/>
    </w:rPr>
  </w:style>
  <w:style w:type="paragraph" w:styleId="ListParagraph">
    <w:name w:val="List Paragraph"/>
    <w:basedOn w:val="Normal"/>
    <w:uiPriority w:val="34"/>
    <w:unhideWhenUsed/>
    <w:qFormat/>
    <w:rsid w:val="000E6EF9"/>
    <w:pPr>
      <w:ind w:left="720"/>
      <w:contextualSpacing/>
    </w:pPr>
  </w:style>
  <w:style w:type="paragraph" w:customStyle="1" w:styleId="Default">
    <w:name w:val="Default"/>
    <w:rsid w:val="00254A4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AU"/>
    </w:rPr>
  </w:style>
  <w:style w:type="character" w:styleId="UnresolvedMention">
    <w:name w:val="Unresolved Mention"/>
    <w:basedOn w:val="DefaultParagraphFont"/>
    <w:uiPriority w:val="99"/>
    <w:semiHidden/>
    <w:unhideWhenUsed/>
    <w:rsid w:val="00A72C9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059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92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3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5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2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6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2.wdp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sv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sv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microsoft.com/office/2007/relationships/hdphoto" Target="media/hdphoto3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0.png"/><Relationship Id="rId3" Type="http://schemas.openxmlformats.org/officeDocument/2006/relationships/image" Target="media/image12.png"/><Relationship Id="rId7" Type="http://schemas.openxmlformats.org/officeDocument/2006/relationships/image" Target="media/image200.png"/><Relationship Id="rId2" Type="http://schemas.openxmlformats.org/officeDocument/2006/relationships/image" Target="media/image11.svg"/><Relationship Id="rId1" Type="http://schemas.openxmlformats.org/officeDocument/2006/relationships/image" Target="media/image10.png"/><Relationship Id="rId6" Type="http://schemas.openxmlformats.org/officeDocument/2006/relationships/image" Target="media/image15.svg"/><Relationship Id="rId5" Type="http://schemas.openxmlformats.org/officeDocument/2006/relationships/image" Target="media/image14.png"/><Relationship Id="rId4" Type="http://schemas.openxmlformats.org/officeDocument/2006/relationships/image" Target="media/image13.svg"/><Relationship Id="rId9" Type="http://schemas.openxmlformats.org/officeDocument/2006/relationships/image" Target="media/image2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akar\AppData\Roaming\Microsoft\Templates\Business%20report%20(graphic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F93042872DD440D9D6BB1DEEC7A9E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79D316-3202-4BB2-BA9F-808561AD17D0}"/>
      </w:docPartPr>
      <w:docPartBody>
        <w:p w:rsidR="001143CF" w:rsidRDefault="00BD4BC7">
          <w:pPr>
            <w:pStyle w:val="3F93042872DD440D9D6BB1DEEC7A9E0D"/>
          </w:pPr>
          <w:r>
            <w:t>Type chapter title (level 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ristina">
    <w:panose1 w:val="03060402040406080204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BC7"/>
    <w:rsid w:val="0007008A"/>
    <w:rsid w:val="000F14EC"/>
    <w:rsid w:val="001143CF"/>
    <w:rsid w:val="00327319"/>
    <w:rsid w:val="003A6CE0"/>
    <w:rsid w:val="00414CC6"/>
    <w:rsid w:val="004227D2"/>
    <w:rsid w:val="00462D9B"/>
    <w:rsid w:val="004C661A"/>
    <w:rsid w:val="004D327C"/>
    <w:rsid w:val="004E314F"/>
    <w:rsid w:val="00526B60"/>
    <w:rsid w:val="00642D3A"/>
    <w:rsid w:val="00667386"/>
    <w:rsid w:val="00774B83"/>
    <w:rsid w:val="008776D0"/>
    <w:rsid w:val="008A546C"/>
    <w:rsid w:val="00BC5326"/>
    <w:rsid w:val="00BC7207"/>
    <w:rsid w:val="00BD4BC7"/>
    <w:rsid w:val="00DC70A4"/>
    <w:rsid w:val="00E26D8F"/>
    <w:rsid w:val="00F3362F"/>
    <w:rsid w:val="00FF7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F93042872DD440D9D6BB1DEEC7A9E0D">
    <w:name w:val="3F93042872DD440D9D6BB1DEEC7A9E0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8B623F-9C6D-4B05-8B5E-46F9A4D0A1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 (graphic design)</Template>
  <TotalTime>118</TotalTime>
  <Pages>12</Pages>
  <Words>307</Words>
  <Characters>1755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Obaid</dc:creator>
  <cp:keywords/>
  <dc:description/>
  <cp:lastModifiedBy>Abhishek Dutta</cp:lastModifiedBy>
  <cp:revision>14</cp:revision>
  <dcterms:created xsi:type="dcterms:W3CDTF">2023-05-29T11:05:00Z</dcterms:created>
  <dcterms:modified xsi:type="dcterms:W3CDTF">2023-10-16T04:46:00Z</dcterms:modified>
</cp:coreProperties>
</file>